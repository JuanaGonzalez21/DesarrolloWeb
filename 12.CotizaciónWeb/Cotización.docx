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AF57" w14:textId="502860FA" w:rsidR="004A73BF" w:rsidRPr="00084487" w:rsidRDefault="00B71DDC" w:rsidP="00253D45">
      <w:pPr>
        <w:tabs>
          <w:tab w:val="left" w:pos="6480"/>
        </w:tabs>
      </w:pPr>
      <w:r>
        <w:rPr>
          <w:noProof/>
        </w:rPr>
        <w:drawing>
          <wp:anchor distT="0" distB="0" distL="114300" distR="114300" simplePos="0" relativeHeight="251484671" behindDoc="0" locked="0" layoutInCell="1" allowOverlap="1" wp14:anchorId="1CEFE745" wp14:editId="75117CEE">
            <wp:simplePos x="0" y="0"/>
            <wp:positionH relativeFrom="column">
              <wp:posOffset>-1</wp:posOffset>
            </wp:positionH>
            <wp:positionV relativeFrom="paragraph">
              <wp:posOffset>-624840</wp:posOffset>
            </wp:positionV>
            <wp:extent cx="7544435" cy="10661196"/>
            <wp:effectExtent l="0" t="0" r="0" b="6985"/>
            <wp:wrapNone/>
            <wp:docPr id="10" name="Imagen 10" descr="Imagen en blanco y negro de un paragu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en blanco y negro de un paraguas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937" cy="1066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25494" w14:textId="43B91F72" w:rsidR="004A73BF" w:rsidRPr="00084487" w:rsidRDefault="004A73BF" w:rsidP="007D5AC1"/>
    <w:p w14:paraId="07B37F8C" w14:textId="77777777" w:rsidR="004A73BF" w:rsidRPr="00084487" w:rsidRDefault="004A73BF" w:rsidP="007D5AC1"/>
    <w:p w14:paraId="0C30BFCE" w14:textId="4BBD24CA" w:rsidR="004A73BF" w:rsidRPr="00084487" w:rsidRDefault="0008488F" w:rsidP="007D5AC1"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719A460" wp14:editId="593FAA03">
                <wp:simplePos x="0" y="0"/>
                <wp:positionH relativeFrom="column">
                  <wp:posOffset>800100</wp:posOffset>
                </wp:positionH>
                <wp:positionV relativeFrom="paragraph">
                  <wp:posOffset>17780</wp:posOffset>
                </wp:positionV>
                <wp:extent cx="5842000" cy="1485900"/>
                <wp:effectExtent l="0" t="0" r="6350" b="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1485900"/>
                        </a:xfrm>
                        <a:prstGeom prst="roundRect">
                          <a:avLst/>
                        </a:prstGeom>
                        <a:solidFill>
                          <a:srgbClr val="0033CC">
                            <a:alpha val="67059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8AF91" id="Rectángulo: esquinas redondeadas 16" o:spid="_x0000_s1026" style="position:absolute;margin-left:63pt;margin-top:1.4pt;width:460pt;height:117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" fillcolor="#03c" stroked="f">
                <v:fill opacity="43947f"/>
              </v:roundrect>
            </w:pict>
          </mc:Fallback>
        </mc:AlternateContent>
      </w:r>
    </w:p>
    <w:p w14:paraId="453B002D" w14:textId="16B780F9" w:rsidR="004A73BF" w:rsidRPr="00084487" w:rsidRDefault="004A73BF" w:rsidP="007D5AC1"/>
    <w:p w14:paraId="03829CFC" w14:textId="6B37E6E1" w:rsidR="004A73BF" w:rsidRPr="00084487" w:rsidRDefault="0008488F" w:rsidP="007D5AC1"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51948E1A" wp14:editId="4C72F32D">
                <wp:simplePos x="0" y="0"/>
                <wp:positionH relativeFrom="column">
                  <wp:posOffset>1397000</wp:posOffset>
                </wp:positionH>
                <wp:positionV relativeFrom="paragraph">
                  <wp:posOffset>10160</wp:posOffset>
                </wp:positionV>
                <wp:extent cx="914400" cy="8509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13A87" w14:textId="0BB28B63" w:rsidR="000F4F99" w:rsidRPr="0008488F" w:rsidRDefault="000F4F99" w:rsidP="000F4F99">
                            <w:pPr>
                              <w:pStyle w:val="Ttulo1"/>
                              <w:rPr>
                                <w:rFonts w:ascii="HoloLens MDL2 Assets" w:hAnsi="HoloLens MDL2 Assets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8488F">
                              <w:rPr>
                                <w:rFonts w:ascii="HoloLens MDL2 Assets" w:hAnsi="HoloLens MDL2 Assets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PRESUPUESTO WEB GASTRONOMIC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48E1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10pt;margin-top:.8pt;width:1in;height:67pt;z-index:25153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" filled="f" stroked="f" strokeweight="2pt">
                <v:textbox>
                  <w:txbxContent>
                    <w:p w14:paraId="19C13A87" w14:textId="0BB28B63" w:rsidR="000F4F99" w:rsidRPr="0008488F" w:rsidRDefault="000F4F99" w:rsidP="000F4F99">
                      <w:pPr>
                        <w:pStyle w:val="Ttulo1"/>
                        <w:rPr>
                          <w:rFonts w:ascii="HoloLens MDL2 Assets" w:hAnsi="HoloLens MDL2 Assets"/>
                          <w:color w:val="FFFFFF" w:themeColor="background1"/>
                          <w:sz w:val="44"/>
                          <w:szCs w:val="44"/>
                        </w:rPr>
                      </w:pPr>
                      <w:r w:rsidRPr="0008488F">
                        <w:rPr>
                          <w:rFonts w:ascii="HoloLens MDL2 Assets" w:hAnsi="HoloLens MDL2 Assets"/>
                          <w:color w:val="FFFFFF" w:themeColor="background1"/>
                          <w:sz w:val="44"/>
                          <w:szCs w:val="44"/>
                        </w:rPr>
                        <w:t xml:space="preserve">PRESUPUESTO WEB GASTRONOMIC </w:t>
                      </w:r>
                    </w:p>
                  </w:txbxContent>
                </v:textbox>
              </v:shape>
            </w:pict>
          </mc:Fallback>
        </mc:AlternateContent>
      </w:r>
    </w:p>
    <w:p w14:paraId="44CD32D5" w14:textId="71B8A33D" w:rsidR="004A73BF" w:rsidRPr="00084487" w:rsidRDefault="004A73BF" w:rsidP="007D5AC1"/>
    <w:p w14:paraId="0F23F391" w14:textId="3AF2B22C" w:rsidR="004A73BF" w:rsidRPr="00084487" w:rsidRDefault="004A73BF" w:rsidP="007D5AC1"/>
    <w:p w14:paraId="7143C183" w14:textId="7CBB0911" w:rsidR="004A73BF" w:rsidRPr="00084487" w:rsidRDefault="004A73BF" w:rsidP="007D5AC1"/>
    <w:p w14:paraId="4F63B580" w14:textId="240E7002" w:rsidR="004A73BF" w:rsidRPr="00084487" w:rsidRDefault="004A73BF" w:rsidP="007D5AC1"/>
    <w:p w14:paraId="3F36D388" w14:textId="022E7F75" w:rsidR="004A73BF" w:rsidRPr="00084487" w:rsidRDefault="004A73BF" w:rsidP="007D5AC1"/>
    <w:p w14:paraId="355DCEB1" w14:textId="06899E3B" w:rsidR="004A73BF" w:rsidRPr="00084487" w:rsidRDefault="004A73BF" w:rsidP="007D5AC1"/>
    <w:p w14:paraId="6ACF1E4F" w14:textId="77777777" w:rsidR="004A73BF" w:rsidRPr="00084487" w:rsidRDefault="004A73BF" w:rsidP="007D5AC1"/>
    <w:p w14:paraId="26CABDE1" w14:textId="77777777" w:rsidR="004A73BF" w:rsidRPr="00084487" w:rsidRDefault="004A73BF" w:rsidP="007D5AC1"/>
    <w:p w14:paraId="4AE319E9" w14:textId="77777777" w:rsidR="004A73BF" w:rsidRPr="00084487" w:rsidRDefault="004A73BF" w:rsidP="007D5AC1"/>
    <w:p w14:paraId="0565C9D4" w14:textId="2B707435" w:rsidR="004A73BF" w:rsidRPr="00084487" w:rsidRDefault="0008488F" w:rsidP="007D5AC1"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5D8D3555" wp14:editId="19174F33">
                <wp:simplePos x="0" y="0"/>
                <wp:positionH relativeFrom="column">
                  <wp:posOffset>266700</wp:posOffset>
                </wp:positionH>
                <wp:positionV relativeFrom="paragraph">
                  <wp:posOffset>10160</wp:posOffset>
                </wp:positionV>
                <wp:extent cx="914400" cy="8509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3D8E3" w14:textId="32BCD53A" w:rsidR="000F4F99" w:rsidRPr="000F4F99" w:rsidRDefault="000F4F99" w:rsidP="000F4F99">
                            <w:pPr>
                              <w:pStyle w:val="Ttulo1"/>
                              <w:rPr>
                                <w:rFonts w:ascii="Cambria" w:hAnsi="Cambria"/>
                              </w:rPr>
                            </w:pPr>
                            <w:r w:rsidRPr="000F4F99">
                              <w:rPr>
                                <w:rFonts w:ascii="Cambria" w:hAnsi="Cambria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3555" id="Cuadro de texto 13" o:spid="_x0000_s1027" type="#_x0000_t202" style="position:absolute;margin-left:21pt;margin-top:.8pt;width:1in;height:67pt;z-index:251546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" filled="f" stroked="f" strokeweight="2pt">
                <v:textbox>
                  <w:txbxContent>
                    <w:p w14:paraId="7983D8E3" w14:textId="32BCD53A" w:rsidR="000F4F99" w:rsidRPr="000F4F99" w:rsidRDefault="000F4F99" w:rsidP="000F4F99">
                      <w:pPr>
                        <w:pStyle w:val="Ttulo1"/>
                        <w:rPr>
                          <w:rFonts w:ascii="Cambria" w:hAnsi="Cambria"/>
                        </w:rPr>
                      </w:pPr>
                      <w:r w:rsidRPr="000F4F99">
                        <w:rPr>
                          <w:rFonts w:ascii="Cambria" w:hAnsi="Cambria"/>
                        </w:rPr>
                        <w:t>Información general</w:t>
                      </w:r>
                    </w:p>
                  </w:txbxContent>
                </v:textbox>
              </v:shape>
            </w:pict>
          </mc:Fallback>
        </mc:AlternateContent>
      </w:r>
    </w:p>
    <w:p w14:paraId="2CFC76C0" w14:textId="77777777" w:rsidR="004A73BF" w:rsidRPr="00084487" w:rsidRDefault="004A73BF" w:rsidP="007D5AC1"/>
    <w:p w14:paraId="6C646815" w14:textId="0519020E" w:rsidR="004A73BF" w:rsidRPr="00084487" w:rsidRDefault="00F0441F" w:rsidP="00F0441F">
      <w:pPr>
        <w:tabs>
          <w:tab w:val="left" w:pos="3153"/>
        </w:tabs>
      </w:pPr>
      <w:r w:rsidRPr="00084487">
        <w:tab/>
      </w:r>
    </w:p>
    <w:p w14:paraId="62F9E0A4" w14:textId="4CB8D4D7" w:rsidR="004A73BF" w:rsidRPr="00084487" w:rsidRDefault="004A73BF" w:rsidP="007D5AC1"/>
    <w:p w14:paraId="272BECE4" w14:textId="0F20F68E" w:rsidR="004A73BF" w:rsidRPr="00084487" w:rsidRDefault="0008488F" w:rsidP="007D5AC1"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1A2FB32" wp14:editId="4375FD7C">
                <wp:simplePos x="0" y="0"/>
                <wp:positionH relativeFrom="column">
                  <wp:posOffset>952500</wp:posOffset>
                </wp:positionH>
                <wp:positionV relativeFrom="paragraph">
                  <wp:posOffset>7620</wp:posOffset>
                </wp:positionV>
                <wp:extent cx="5676900" cy="4508500"/>
                <wp:effectExtent l="0" t="0" r="0" b="63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508500"/>
                        </a:xfrm>
                        <a:prstGeom prst="roundRect">
                          <a:avLst/>
                        </a:prstGeom>
                        <a:solidFill>
                          <a:srgbClr val="DDDDDD">
                            <a:alpha val="72941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D590D" id="Rectángulo: esquinas redondeadas 15" o:spid="_x0000_s1026" style="position:absolute;margin-left:75pt;margin-top:.6pt;width:447pt;height:35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" fillcolor="#ddd" stroked="f">
                <v:fill opacity="47802f"/>
              </v:roundrect>
            </w:pict>
          </mc:Fallback>
        </mc:AlternateContent>
      </w:r>
    </w:p>
    <w:p w14:paraId="5B2B9D3A" w14:textId="7C7564F0" w:rsidR="004A73BF" w:rsidRPr="00084487" w:rsidRDefault="0008488F" w:rsidP="007D5AC1"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FBACC9C" wp14:editId="39644178">
                <wp:simplePos x="0" y="0"/>
                <wp:positionH relativeFrom="column">
                  <wp:posOffset>1589405</wp:posOffset>
                </wp:positionH>
                <wp:positionV relativeFrom="paragraph">
                  <wp:posOffset>60960</wp:posOffset>
                </wp:positionV>
                <wp:extent cx="4584700" cy="475551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475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D5D1" w14:textId="77777777" w:rsidR="00225627" w:rsidRPr="00225627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 w:rsidRPr="000F4F99">
                              <w:rPr>
                                <w:rFonts w:ascii="Cambria" w:hAnsi="Cambria"/>
                              </w:rPr>
                              <w:t xml:space="preserve">Desarrollador Web Colombia </w:t>
                            </w:r>
                            <w:r w:rsidRPr="000F4F99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x Mes promedio (Junior) $2.090.903 Mensual </w:t>
                            </w:r>
                          </w:p>
                          <w:p w14:paraId="311AA26C" w14:textId="008A6F9F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 w:rsidRPr="000F4F99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-&gt; Pesos colombianos</w:t>
                            </w:r>
                          </w:p>
                          <w:p w14:paraId="65D5DEF3" w14:textId="77777777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</w:rPr>
                            </w:pPr>
                          </w:p>
                          <w:p w14:paraId="58D708B0" w14:textId="77777777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 w:rsidRPr="000F4F99">
                              <w:rPr>
                                <w:rFonts w:ascii="Cambria" w:hAnsi="Cambria"/>
                              </w:rPr>
                              <w:t xml:space="preserve">(8horas x día * 5 días a la semana) * 4 semanas </w:t>
                            </w:r>
                            <w:r w:rsidRPr="000F4F99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= 160 horas por mes</w:t>
                            </w:r>
                          </w:p>
                          <w:p w14:paraId="4C751DCE" w14:textId="77777777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 w:rsidRPr="000F4F99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2.090.903/160: 13.100 x hora</w:t>
                            </w:r>
                          </w:p>
                          <w:p w14:paraId="440547D2" w14:textId="77777777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</w:rPr>
                            </w:pPr>
                          </w:p>
                          <w:p w14:paraId="19A110EB" w14:textId="77777777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</w:rPr>
                            </w:pPr>
                            <w:r w:rsidRPr="000F4F99">
                              <w:rPr>
                                <w:rFonts w:ascii="Cambria" w:hAnsi="Cambria"/>
                              </w:rPr>
                              <w:t>+ Beneficios = $7.860</w:t>
                            </w:r>
                          </w:p>
                          <w:p w14:paraId="5312C1BD" w14:textId="00C3031D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 w:rsidRPr="000F4F99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Total, de suel</w:t>
                            </w:r>
                            <w:r w:rsidR="00654759" w:rsidRPr="00225627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d</w:t>
                            </w:r>
                            <w:r w:rsidRPr="000F4F99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o Salario más beneficios sociales: $20.960</w:t>
                            </w:r>
                          </w:p>
                          <w:p w14:paraId="119F5C9C" w14:textId="77777777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</w:rPr>
                            </w:pPr>
                          </w:p>
                          <w:p w14:paraId="29B08432" w14:textId="77777777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</w:rPr>
                            </w:pPr>
                            <w:r w:rsidRPr="000F4F99">
                              <w:rPr>
                                <w:rFonts w:ascii="Cambria" w:hAnsi="Cambria"/>
                              </w:rPr>
                              <w:t xml:space="preserve"> + Como Freelance: 9.170</w:t>
                            </w:r>
                          </w:p>
                          <w:p w14:paraId="73CC3C7D" w14:textId="06BC4C2D" w:rsidR="000F4F99" w:rsidRPr="000F4F99" w:rsidRDefault="000F4F99" w:rsidP="000F4F9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 w:rsidRPr="000F4F99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Total, de suel</w:t>
                            </w:r>
                            <w:r w:rsidR="00654759" w:rsidRPr="00225627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d</w:t>
                            </w:r>
                            <w:r w:rsidRPr="000F4F99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o Salario más beneficios sociales: $22.270</w:t>
                            </w:r>
                          </w:p>
                          <w:p w14:paraId="3D654A0C" w14:textId="06276A03" w:rsidR="000F4F99" w:rsidRPr="000F4F99" w:rsidRDefault="000F4F99" w:rsidP="000F4F99">
                            <w:pPr>
                              <w:pStyle w:val="Ttulo1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CC9C" id="Cuadro de texto 14" o:spid="_x0000_s1028" type="#_x0000_t202" style="position:absolute;margin-left:125.15pt;margin-top:4.8pt;width:361pt;height:374.4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" filled="f" stroked="f" strokeweight="2pt">
                <v:textbox>
                  <w:txbxContent>
                    <w:p w14:paraId="59E8D5D1" w14:textId="77777777" w:rsidR="00225627" w:rsidRPr="00225627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 w:rsidRPr="000F4F99">
                        <w:rPr>
                          <w:rFonts w:ascii="Cambria" w:hAnsi="Cambria"/>
                        </w:rPr>
                        <w:t xml:space="preserve">Desarrollador Web Colombia </w:t>
                      </w:r>
                      <w:r w:rsidRPr="000F4F99">
                        <w:rPr>
                          <w:rFonts w:ascii="Cambria" w:hAnsi="Cambria"/>
                          <w:b w:val="0"/>
                          <w:bCs w:val="0"/>
                        </w:rPr>
                        <w:t xml:space="preserve">x Mes promedio (Junior) $2.090.903 Mensual </w:t>
                      </w:r>
                    </w:p>
                    <w:p w14:paraId="311AA26C" w14:textId="008A6F9F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 w:rsidRPr="000F4F99">
                        <w:rPr>
                          <w:rFonts w:ascii="Cambria" w:hAnsi="Cambria"/>
                          <w:b w:val="0"/>
                          <w:bCs w:val="0"/>
                        </w:rPr>
                        <w:t>-&gt; Pesos colombianos</w:t>
                      </w:r>
                    </w:p>
                    <w:p w14:paraId="65D5DEF3" w14:textId="77777777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</w:rPr>
                      </w:pPr>
                    </w:p>
                    <w:p w14:paraId="58D708B0" w14:textId="77777777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 w:rsidRPr="000F4F99">
                        <w:rPr>
                          <w:rFonts w:ascii="Cambria" w:hAnsi="Cambria"/>
                        </w:rPr>
                        <w:t xml:space="preserve">(8horas x día * 5 días a la semana) * 4 semanas </w:t>
                      </w:r>
                      <w:r w:rsidRPr="000F4F99">
                        <w:rPr>
                          <w:rFonts w:ascii="Cambria" w:hAnsi="Cambria"/>
                          <w:b w:val="0"/>
                          <w:bCs w:val="0"/>
                        </w:rPr>
                        <w:t>= 160 horas por mes</w:t>
                      </w:r>
                    </w:p>
                    <w:p w14:paraId="4C751DCE" w14:textId="77777777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 w:rsidRPr="000F4F99">
                        <w:rPr>
                          <w:rFonts w:ascii="Cambria" w:hAnsi="Cambria"/>
                          <w:b w:val="0"/>
                          <w:bCs w:val="0"/>
                        </w:rPr>
                        <w:t>2.090.903/160: 13.100 x hora</w:t>
                      </w:r>
                    </w:p>
                    <w:p w14:paraId="440547D2" w14:textId="77777777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</w:rPr>
                      </w:pPr>
                    </w:p>
                    <w:p w14:paraId="19A110EB" w14:textId="77777777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</w:rPr>
                      </w:pPr>
                      <w:r w:rsidRPr="000F4F99">
                        <w:rPr>
                          <w:rFonts w:ascii="Cambria" w:hAnsi="Cambria"/>
                        </w:rPr>
                        <w:t>+ Beneficios = $7.860</w:t>
                      </w:r>
                    </w:p>
                    <w:p w14:paraId="5312C1BD" w14:textId="00C3031D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 w:rsidRPr="000F4F99">
                        <w:rPr>
                          <w:rFonts w:ascii="Cambria" w:hAnsi="Cambria"/>
                          <w:b w:val="0"/>
                          <w:bCs w:val="0"/>
                        </w:rPr>
                        <w:t>Total, de suel</w:t>
                      </w:r>
                      <w:r w:rsidR="00654759" w:rsidRPr="00225627">
                        <w:rPr>
                          <w:rFonts w:ascii="Cambria" w:hAnsi="Cambria"/>
                          <w:b w:val="0"/>
                          <w:bCs w:val="0"/>
                        </w:rPr>
                        <w:t>d</w:t>
                      </w:r>
                      <w:r w:rsidRPr="000F4F99">
                        <w:rPr>
                          <w:rFonts w:ascii="Cambria" w:hAnsi="Cambria"/>
                          <w:b w:val="0"/>
                          <w:bCs w:val="0"/>
                        </w:rPr>
                        <w:t>o Salario más beneficios sociales: $20.960</w:t>
                      </w:r>
                    </w:p>
                    <w:p w14:paraId="119F5C9C" w14:textId="77777777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</w:rPr>
                      </w:pPr>
                    </w:p>
                    <w:p w14:paraId="29B08432" w14:textId="77777777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</w:rPr>
                      </w:pPr>
                      <w:r w:rsidRPr="000F4F99">
                        <w:rPr>
                          <w:rFonts w:ascii="Cambria" w:hAnsi="Cambria"/>
                        </w:rPr>
                        <w:t xml:space="preserve"> + Como Freelance: 9.170</w:t>
                      </w:r>
                    </w:p>
                    <w:p w14:paraId="73CC3C7D" w14:textId="06BC4C2D" w:rsidR="000F4F99" w:rsidRPr="000F4F99" w:rsidRDefault="000F4F99" w:rsidP="000F4F99">
                      <w:pPr>
                        <w:pStyle w:val="Ttulo1"/>
                        <w:spacing w:before="0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 w:rsidRPr="000F4F99">
                        <w:rPr>
                          <w:rFonts w:ascii="Cambria" w:hAnsi="Cambria"/>
                          <w:b w:val="0"/>
                          <w:bCs w:val="0"/>
                        </w:rPr>
                        <w:t>Total, de suel</w:t>
                      </w:r>
                      <w:r w:rsidR="00654759" w:rsidRPr="00225627">
                        <w:rPr>
                          <w:rFonts w:ascii="Cambria" w:hAnsi="Cambria"/>
                          <w:b w:val="0"/>
                          <w:bCs w:val="0"/>
                        </w:rPr>
                        <w:t>d</w:t>
                      </w:r>
                      <w:r w:rsidRPr="000F4F99">
                        <w:rPr>
                          <w:rFonts w:ascii="Cambria" w:hAnsi="Cambria"/>
                          <w:b w:val="0"/>
                          <w:bCs w:val="0"/>
                        </w:rPr>
                        <w:t>o Salario más beneficios sociales: $22.270</w:t>
                      </w:r>
                    </w:p>
                    <w:p w14:paraId="3D654A0C" w14:textId="06276A03" w:rsidR="000F4F99" w:rsidRPr="000F4F99" w:rsidRDefault="000F4F99" w:rsidP="000F4F99">
                      <w:pPr>
                        <w:pStyle w:val="Ttulo1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3B8EF7" w14:textId="10DF56C8" w:rsidR="004A73BF" w:rsidRPr="00084487" w:rsidRDefault="004A73BF" w:rsidP="007D5AC1"/>
    <w:p w14:paraId="0EE86BDB" w14:textId="59F650C0" w:rsidR="004A73BF" w:rsidRPr="00084487" w:rsidRDefault="004A73BF" w:rsidP="007D5AC1"/>
    <w:p w14:paraId="057E6709" w14:textId="77777777" w:rsidR="004A73BF" w:rsidRPr="00084487" w:rsidRDefault="004A73BF" w:rsidP="007D5AC1"/>
    <w:p w14:paraId="5D4379C4" w14:textId="354E888D" w:rsidR="004A73BF" w:rsidRPr="00084487" w:rsidRDefault="004A73BF" w:rsidP="007D5AC1"/>
    <w:p w14:paraId="00A34892" w14:textId="67171B0B" w:rsidR="004A73BF" w:rsidRPr="00084487" w:rsidRDefault="004A73BF" w:rsidP="007D5AC1"/>
    <w:p w14:paraId="1323BFE4" w14:textId="1F3A795F" w:rsidR="004A73BF" w:rsidRPr="00084487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5D853FCE" w14:textId="5C80D841" w:rsidR="004A73BF" w:rsidRPr="00084487" w:rsidRDefault="004A73BF" w:rsidP="007D5AC1"/>
    <w:p w14:paraId="5BEDAD18" w14:textId="63825891" w:rsidR="004A73BF" w:rsidRPr="00084487" w:rsidRDefault="004A73BF" w:rsidP="007D5AC1"/>
    <w:p w14:paraId="48165F6A" w14:textId="12E27336" w:rsidR="004A73BF" w:rsidRPr="00084487" w:rsidRDefault="004A73BF" w:rsidP="007D5AC1"/>
    <w:p w14:paraId="1D573C5A" w14:textId="1E1B3900" w:rsidR="004A73BF" w:rsidRPr="00084487" w:rsidRDefault="004A73BF" w:rsidP="007D5AC1"/>
    <w:p w14:paraId="36B3102E" w14:textId="77777777" w:rsidR="004A73BF" w:rsidRPr="00084487" w:rsidRDefault="004A73BF" w:rsidP="007D5AC1"/>
    <w:p w14:paraId="0E807321" w14:textId="7E1A6BC1" w:rsidR="004A73BF" w:rsidRPr="00084487" w:rsidRDefault="004A73BF" w:rsidP="007D5AC1"/>
    <w:p w14:paraId="70CD783A" w14:textId="77777777" w:rsidR="004A73BF" w:rsidRPr="00084487" w:rsidRDefault="004A73BF" w:rsidP="007D5AC1"/>
    <w:p w14:paraId="158A2E9A" w14:textId="77777777" w:rsidR="004A73BF" w:rsidRPr="00084487" w:rsidRDefault="004A73BF" w:rsidP="007D5AC1"/>
    <w:p w14:paraId="712A8237" w14:textId="77777777" w:rsidR="004A73BF" w:rsidRPr="00084487" w:rsidRDefault="004A73BF" w:rsidP="007D5AC1"/>
    <w:p w14:paraId="06D261A2" w14:textId="77777777" w:rsidR="004A73BF" w:rsidRPr="00084487" w:rsidRDefault="004A73BF" w:rsidP="007D5AC1"/>
    <w:p w14:paraId="4FF83BD3" w14:textId="77777777" w:rsidR="004A73BF" w:rsidRPr="00084487" w:rsidRDefault="004A73BF" w:rsidP="007D5AC1"/>
    <w:p w14:paraId="011BDB6F" w14:textId="77777777" w:rsidR="004A73BF" w:rsidRPr="00084487" w:rsidRDefault="004A73BF" w:rsidP="007D5AC1"/>
    <w:p w14:paraId="24BDD345" w14:textId="77777777" w:rsidR="004A73BF" w:rsidRPr="00084487" w:rsidRDefault="004A73BF" w:rsidP="007D5AC1"/>
    <w:p w14:paraId="215EBC69" w14:textId="77777777" w:rsidR="004A73BF" w:rsidRPr="00084487" w:rsidRDefault="004A73BF" w:rsidP="007D5AC1"/>
    <w:p w14:paraId="4A6ECBEB" w14:textId="77777777" w:rsidR="004A73BF" w:rsidRPr="00084487" w:rsidRDefault="004A73BF" w:rsidP="007D5AC1"/>
    <w:p w14:paraId="1791C84F" w14:textId="77777777" w:rsidR="004A73BF" w:rsidRPr="00084487" w:rsidRDefault="004A73BF" w:rsidP="007D5AC1"/>
    <w:p w14:paraId="724CD1DF" w14:textId="7FCF603E" w:rsidR="004A73BF" w:rsidRDefault="004A73BF" w:rsidP="007D5AC1"/>
    <w:p w14:paraId="51AC1991" w14:textId="525DB102" w:rsidR="00B71DDC" w:rsidRDefault="00B71DDC" w:rsidP="007D5AC1"/>
    <w:p w14:paraId="6F5C71B1" w14:textId="48827695" w:rsidR="00B71DDC" w:rsidRDefault="00B71DDC" w:rsidP="007D5AC1"/>
    <w:p w14:paraId="500BFF87" w14:textId="7756D03B" w:rsidR="00B71DDC" w:rsidRDefault="00B71DDC" w:rsidP="007D5AC1"/>
    <w:p w14:paraId="41B214C9" w14:textId="77777777" w:rsidR="00B71DDC" w:rsidRPr="00084487" w:rsidRDefault="00B71DDC" w:rsidP="007D5AC1"/>
    <w:p w14:paraId="081C3A52" w14:textId="77777777" w:rsidR="004A73BF" w:rsidRPr="00084487" w:rsidRDefault="004A73BF" w:rsidP="007D5AC1"/>
    <w:p w14:paraId="3DF61B41" w14:textId="77777777" w:rsidR="004A73BF" w:rsidRPr="00084487" w:rsidRDefault="004A73BF" w:rsidP="007D5AC1"/>
    <w:p w14:paraId="258060AF" w14:textId="77777777" w:rsidR="004A73BF" w:rsidRPr="00084487" w:rsidRDefault="004A73BF" w:rsidP="007D5AC1"/>
    <w:p w14:paraId="4909EBC5" w14:textId="77777777" w:rsidR="004A73BF" w:rsidRPr="00084487" w:rsidRDefault="004A73BF" w:rsidP="007D5AC1"/>
    <w:p w14:paraId="1CA6C860" w14:textId="77777777" w:rsidR="004A73BF" w:rsidRPr="00084487" w:rsidRDefault="004A73BF" w:rsidP="007D5AC1"/>
    <w:p w14:paraId="4561BC41" w14:textId="77777777" w:rsidR="004A73BF" w:rsidRPr="00084487" w:rsidRDefault="004A73BF" w:rsidP="007D5AC1"/>
    <w:p w14:paraId="517FD7FD" w14:textId="504CF2F4" w:rsidR="004A73BF" w:rsidRPr="00084487" w:rsidRDefault="00B71DDC" w:rsidP="00B71DDC">
      <w:pPr>
        <w:tabs>
          <w:tab w:val="left" w:pos="1701"/>
        </w:tabs>
      </w:pPr>
      <w:r>
        <w:lastRenderedPageBreak/>
        <w:drawing>
          <wp:anchor distT="0" distB="0" distL="114300" distR="114300" simplePos="0" relativeHeight="251483646" behindDoc="1" locked="0" layoutInCell="1" allowOverlap="1" wp14:anchorId="6501E1AD" wp14:editId="60FD1C11">
            <wp:simplePos x="0" y="0"/>
            <wp:positionH relativeFrom="column">
              <wp:posOffset>-20955</wp:posOffset>
            </wp:positionH>
            <wp:positionV relativeFrom="paragraph">
              <wp:posOffset>-618490</wp:posOffset>
            </wp:positionV>
            <wp:extent cx="7570381" cy="10692130"/>
            <wp:effectExtent l="0" t="0" r="0" b="0"/>
            <wp:wrapNone/>
            <wp:docPr id="9" name="Imagen 9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Pizar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381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8DDE9A" w14:textId="43C6A3E2" w:rsidR="004A73BF" w:rsidRPr="00084487" w:rsidRDefault="00B71DDC" w:rsidP="00B71DDC">
      <w:pPr>
        <w:tabs>
          <w:tab w:val="left" w:pos="10314"/>
        </w:tabs>
      </w:pPr>
      <w:r>
        <w:tab/>
      </w:r>
    </w:p>
    <w:p w14:paraId="4DA17DAE" w14:textId="730B5555" w:rsidR="004A73BF" w:rsidRPr="00084487" w:rsidRDefault="004A73BF" w:rsidP="007D5AC1"/>
    <w:p w14:paraId="475F5DD8" w14:textId="28AE7777" w:rsidR="004A73BF" w:rsidRPr="00084487" w:rsidRDefault="004A73BF" w:rsidP="007D5AC1"/>
    <w:p w14:paraId="309FF4F2" w14:textId="1C42A7E1" w:rsidR="004A73BF" w:rsidRPr="00084487" w:rsidRDefault="004A73BF" w:rsidP="007D5AC1"/>
    <w:p w14:paraId="0384BAB7" w14:textId="77777777" w:rsidR="004A73BF" w:rsidRPr="00084487" w:rsidRDefault="004A73BF" w:rsidP="007D5AC1"/>
    <w:p w14:paraId="15FBA6F2" w14:textId="0CF2FA8D" w:rsidR="004A73BF" w:rsidRPr="00084487" w:rsidRDefault="004A73BF" w:rsidP="007D5AC1"/>
    <w:p w14:paraId="724048AF" w14:textId="77777777" w:rsidR="004A73BF" w:rsidRPr="00084487" w:rsidRDefault="004A73BF" w:rsidP="007D5AC1"/>
    <w:p w14:paraId="27315950" w14:textId="77777777" w:rsidR="004A73BF" w:rsidRPr="00084487" w:rsidRDefault="004A73BF" w:rsidP="007D5AC1"/>
    <w:p w14:paraId="2B3C0FBB" w14:textId="77777777" w:rsidR="004A73BF" w:rsidRPr="00084487" w:rsidRDefault="004A73BF" w:rsidP="007D5AC1"/>
    <w:p w14:paraId="3A343F38" w14:textId="3E73ED24" w:rsidR="00F0441F" w:rsidRPr="00084487" w:rsidRDefault="00F0441F" w:rsidP="007D5AC1"/>
    <w:p w14:paraId="016A095C" w14:textId="1425B9F7" w:rsidR="00F0441F" w:rsidRPr="00084487" w:rsidRDefault="00F0441F" w:rsidP="007D5AC1"/>
    <w:p w14:paraId="5BF5C2DF" w14:textId="442F16D0" w:rsidR="00F0441F" w:rsidRPr="00084487" w:rsidRDefault="00B71DDC" w:rsidP="007D5AC1"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499008" behindDoc="0" locked="0" layoutInCell="1" allowOverlap="1" wp14:anchorId="07E90420" wp14:editId="2596A153">
                <wp:simplePos x="0" y="0"/>
                <wp:positionH relativeFrom="column">
                  <wp:posOffset>1092200</wp:posOffset>
                </wp:positionH>
                <wp:positionV relativeFrom="page">
                  <wp:posOffset>2743200</wp:posOffset>
                </wp:positionV>
                <wp:extent cx="3276600" cy="5727700"/>
                <wp:effectExtent l="0" t="0" r="0" b="6350"/>
                <wp:wrapNone/>
                <wp:docPr id="5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572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C0616" w14:textId="092C17B8" w:rsidR="00E36025" w:rsidRPr="0035026F" w:rsidRDefault="0035026F" w:rsidP="00B71DDC">
                            <w:pPr>
                              <w:pStyle w:val="MyHeadtitle"/>
                              <w:jc w:val="center"/>
                              <w:rPr>
                                <w:rFonts w:ascii="Dosis" w:hAnsi="Dosis" w:cs="Times New Roman"/>
                                <w:b w:val="0"/>
                                <w:color w:val="666666"/>
                                <w:sz w:val="44"/>
                                <w:szCs w:val="44"/>
                              </w:rPr>
                            </w:pPr>
                            <w:r w:rsidRPr="0035026F">
                              <w:rPr>
                                <w:rFonts w:ascii="Dosis" w:hAnsi="Dosis" w:cs="Times New Roman"/>
                                <w:b w:val="0"/>
                                <w:color w:val="666666"/>
                                <w:sz w:val="44"/>
                                <w:szCs w:val="44"/>
                              </w:rPr>
                              <w:t>SITIO WEB</w:t>
                            </w:r>
                          </w:p>
                          <w:p w14:paraId="3C73FE4B" w14:textId="77777777" w:rsidR="00B71DDC" w:rsidRPr="0035026F" w:rsidRDefault="00B71DDC" w:rsidP="00B71DDC">
                            <w:pPr>
                              <w:pStyle w:val="MyHeadtitle"/>
                              <w:jc w:val="center"/>
                              <w:rPr>
                                <w:rFonts w:ascii="Dosis" w:hAnsi="Dosis" w:cs="Times New Roman"/>
                                <w:b w:val="0"/>
                                <w:color w:val="666666"/>
                                <w:sz w:val="44"/>
                                <w:szCs w:val="44"/>
                              </w:rPr>
                            </w:pPr>
                          </w:p>
                          <w:p w14:paraId="7F8239B7" w14:textId="3BA06025" w:rsidR="00151FD0" w:rsidRPr="0035026F" w:rsidRDefault="0035026F" w:rsidP="0035026F">
                            <w:pPr>
                              <w:pStyle w:val="My"/>
                              <w:spacing w:after="240" w:line="480" w:lineRule="auto"/>
                              <w:rPr>
                                <w:rStyle w:val="sowc"/>
                                <w:color w:val="666666"/>
                                <w:lang w:val="es-CO"/>
                              </w:rPr>
                            </w:pPr>
                            <w:r w:rsidRPr="0035026F">
                              <w:rPr>
                                <w:rStyle w:val="sowc"/>
                                <w:color w:val="666666"/>
                                <w:sz w:val="28"/>
                                <w:szCs w:val="28"/>
                                <w:lang w:val="es-CO"/>
                              </w:rPr>
                              <w:t>(Descripción sitio web)</w:t>
                            </w:r>
                            <w:r>
                              <w:rPr>
                                <w:rStyle w:val="sowc"/>
                                <w:color w:val="666666"/>
                                <w:lang w:val="es-CO"/>
                              </w:rPr>
                              <w:br/>
                            </w:r>
                            <w:r w:rsidRPr="0035026F">
                              <w:rPr>
                                <w:rStyle w:val="sowc"/>
                                <w:color w:val="666666"/>
                                <w:lang w:val="es-CO"/>
                              </w:rPr>
                              <w:t>Este sitió contará con 5 secciones de las cuales 3 serán informativas, 1 será una sección de selección de menú y, por último, encontraremos una sección de contacto para los clientes.</w:t>
                            </w:r>
                            <w:r w:rsidRPr="0035026F">
                              <w:rPr>
                                <w:rStyle w:val="sowc"/>
                                <w:color w:val="666666"/>
                                <w:lang w:val="es-CO"/>
                              </w:rPr>
                              <w:br/>
                              <w:t xml:space="preserve">Al ser informativas cada sección contará en el final una sección la cual podrá guiarlas a el contacto para que allí se sepa </w:t>
                            </w:r>
                            <w:r w:rsidR="00225627" w:rsidRPr="0035026F">
                              <w:rPr>
                                <w:rStyle w:val="sowc"/>
                                <w:color w:val="666666"/>
                                <w:lang w:val="es-CO"/>
                              </w:rPr>
                              <w:t>dónde</w:t>
                            </w:r>
                            <w:r w:rsidRPr="0035026F">
                              <w:rPr>
                                <w:rStyle w:val="sowc"/>
                                <w:color w:val="666666"/>
                                <w:lang w:val="es-CO"/>
                              </w:rPr>
                              <w:t xml:space="preserve"> ubicar el restaurante, y así mismo poder contactarse con los dueños.</w:t>
                            </w:r>
                          </w:p>
                          <w:p w14:paraId="41ED211F" w14:textId="77777777" w:rsidR="00151FD0" w:rsidRPr="0035026F" w:rsidRDefault="00151FD0" w:rsidP="00151FD0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666666"/>
                                <w:lang w:val="es-CO"/>
                              </w:rPr>
                            </w:pPr>
                          </w:p>
                          <w:p w14:paraId="32A26C86" w14:textId="77777777" w:rsidR="00151FD0" w:rsidRPr="0035026F" w:rsidRDefault="00151FD0" w:rsidP="00151FD0">
                            <w:pPr>
                              <w:pStyle w:val="MyHeadtitle"/>
                              <w:rPr>
                                <w:color w:val="66666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90420" id="Text Box 219" o:spid="_x0000_s1029" type="#_x0000_t202" style="position:absolute;margin-left:86pt;margin-top:3in;width:258pt;height:451pt;z-index:251499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" filled="f" fillcolor="#fffffe" stroked="f" strokecolor="#212120" insetpen="t">
                <v:textbox inset="2.88pt,2.88pt,2.88pt,2.88pt">
                  <w:txbxContent>
                    <w:p w14:paraId="20FC0616" w14:textId="092C17B8" w:rsidR="00E36025" w:rsidRPr="0035026F" w:rsidRDefault="0035026F" w:rsidP="00B71DDC">
                      <w:pPr>
                        <w:pStyle w:val="MyHeadtitle"/>
                        <w:jc w:val="center"/>
                        <w:rPr>
                          <w:rFonts w:ascii="Dosis" w:hAnsi="Dosis" w:cs="Times New Roman"/>
                          <w:b w:val="0"/>
                          <w:color w:val="666666"/>
                          <w:sz w:val="44"/>
                          <w:szCs w:val="44"/>
                        </w:rPr>
                      </w:pPr>
                      <w:r w:rsidRPr="0035026F">
                        <w:rPr>
                          <w:rFonts w:ascii="Dosis" w:hAnsi="Dosis" w:cs="Times New Roman"/>
                          <w:b w:val="0"/>
                          <w:color w:val="666666"/>
                          <w:sz w:val="44"/>
                          <w:szCs w:val="44"/>
                        </w:rPr>
                        <w:t>SITIO WEB</w:t>
                      </w:r>
                    </w:p>
                    <w:p w14:paraId="3C73FE4B" w14:textId="77777777" w:rsidR="00B71DDC" w:rsidRPr="0035026F" w:rsidRDefault="00B71DDC" w:rsidP="00B71DDC">
                      <w:pPr>
                        <w:pStyle w:val="MyHeadtitle"/>
                        <w:jc w:val="center"/>
                        <w:rPr>
                          <w:rFonts w:ascii="Dosis" w:hAnsi="Dosis" w:cs="Times New Roman"/>
                          <w:b w:val="0"/>
                          <w:color w:val="666666"/>
                          <w:sz w:val="44"/>
                          <w:szCs w:val="44"/>
                        </w:rPr>
                      </w:pPr>
                    </w:p>
                    <w:p w14:paraId="7F8239B7" w14:textId="3BA06025" w:rsidR="00151FD0" w:rsidRPr="0035026F" w:rsidRDefault="0035026F" w:rsidP="0035026F">
                      <w:pPr>
                        <w:pStyle w:val="My"/>
                        <w:spacing w:after="240" w:line="480" w:lineRule="auto"/>
                        <w:rPr>
                          <w:rStyle w:val="sowc"/>
                          <w:color w:val="666666"/>
                          <w:lang w:val="es-CO"/>
                        </w:rPr>
                      </w:pPr>
                      <w:r w:rsidRPr="0035026F">
                        <w:rPr>
                          <w:rStyle w:val="sowc"/>
                          <w:color w:val="666666"/>
                          <w:sz w:val="28"/>
                          <w:szCs w:val="28"/>
                          <w:lang w:val="es-CO"/>
                        </w:rPr>
                        <w:t>(Descripción sitio web)</w:t>
                      </w:r>
                      <w:r>
                        <w:rPr>
                          <w:rStyle w:val="sowc"/>
                          <w:color w:val="666666"/>
                          <w:lang w:val="es-CO"/>
                        </w:rPr>
                        <w:br/>
                      </w:r>
                      <w:r w:rsidRPr="0035026F">
                        <w:rPr>
                          <w:rStyle w:val="sowc"/>
                          <w:color w:val="666666"/>
                          <w:lang w:val="es-CO"/>
                        </w:rPr>
                        <w:t>Este sitió contará con 5 secciones de las cuales 3 serán informativas, 1 será una sección de selección de menú y, por último, encontraremos una sección de contacto para los clientes.</w:t>
                      </w:r>
                      <w:r w:rsidRPr="0035026F">
                        <w:rPr>
                          <w:rStyle w:val="sowc"/>
                          <w:color w:val="666666"/>
                          <w:lang w:val="es-CO"/>
                        </w:rPr>
                        <w:br/>
                        <w:t xml:space="preserve">Al ser informativas cada sección contará en el final una sección la cual podrá guiarlas a el contacto para que allí se sepa </w:t>
                      </w:r>
                      <w:r w:rsidR="00225627" w:rsidRPr="0035026F">
                        <w:rPr>
                          <w:rStyle w:val="sowc"/>
                          <w:color w:val="666666"/>
                          <w:lang w:val="es-CO"/>
                        </w:rPr>
                        <w:t>dónde</w:t>
                      </w:r>
                      <w:r w:rsidRPr="0035026F">
                        <w:rPr>
                          <w:rStyle w:val="sowc"/>
                          <w:color w:val="666666"/>
                          <w:lang w:val="es-CO"/>
                        </w:rPr>
                        <w:t xml:space="preserve"> ubicar el restaurante, y así mismo poder contactarse con los dueños.</w:t>
                      </w:r>
                    </w:p>
                    <w:p w14:paraId="41ED211F" w14:textId="77777777" w:rsidR="00151FD0" w:rsidRPr="0035026F" w:rsidRDefault="00151FD0" w:rsidP="00151FD0">
                      <w:pPr>
                        <w:pStyle w:val="My"/>
                        <w:jc w:val="both"/>
                        <w:rPr>
                          <w:rStyle w:val="sowc"/>
                          <w:color w:val="666666"/>
                          <w:lang w:val="es-CO"/>
                        </w:rPr>
                      </w:pPr>
                    </w:p>
                    <w:p w14:paraId="32A26C86" w14:textId="77777777" w:rsidR="00151FD0" w:rsidRPr="0035026F" w:rsidRDefault="00151FD0" w:rsidP="00151FD0">
                      <w:pPr>
                        <w:pStyle w:val="MyHeadtitle"/>
                        <w:rPr>
                          <w:color w:val="66666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E41C48B" w14:textId="77777777" w:rsidR="00F0441F" w:rsidRPr="00084487" w:rsidRDefault="00F0441F" w:rsidP="007D5AC1"/>
    <w:p w14:paraId="3C1E0481" w14:textId="77777777" w:rsidR="00F0441F" w:rsidRPr="00084487" w:rsidRDefault="00F0441F" w:rsidP="007D5AC1"/>
    <w:p w14:paraId="669F9404" w14:textId="77777777" w:rsidR="00F0441F" w:rsidRPr="00084487" w:rsidRDefault="00F0441F" w:rsidP="007D5AC1"/>
    <w:p w14:paraId="12FE3E6A" w14:textId="77777777" w:rsidR="00F0441F" w:rsidRPr="00084487" w:rsidRDefault="00F0441F" w:rsidP="007D5AC1"/>
    <w:p w14:paraId="3EAD1DA2" w14:textId="77777777" w:rsidR="00664743" w:rsidRPr="00084487" w:rsidRDefault="00664743" w:rsidP="007D5AC1"/>
    <w:p w14:paraId="1256A160" w14:textId="77777777" w:rsidR="00664743" w:rsidRPr="00084487" w:rsidRDefault="00664743" w:rsidP="007D5AC1"/>
    <w:p w14:paraId="2079AB54" w14:textId="77777777" w:rsidR="00F0441F" w:rsidRPr="00084487" w:rsidRDefault="00F0441F" w:rsidP="007D5AC1"/>
    <w:p w14:paraId="76AE8BFB" w14:textId="77777777" w:rsidR="00F0441F" w:rsidRPr="00084487" w:rsidRDefault="00F0441F" w:rsidP="007D5AC1"/>
    <w:p w14:paraId="213D0D8D" w14:textId="77777777" w:rsidR="00F0441F" w:rsidRPr="00084487" w:rsidRDefault="00F0441F" w:rsidP="007D5AC1"/>
    <w:p w14:paraId="3E3DAD52" w14:textId="77777777" w:rsidR="00F0441F" w:rsidRPr="00084487" w:rsidRDefault="00F0441F" w:rsidP="007D5AC1"/>
    <w:p w14:paraId="5F2EE71F" w14:textId="77777777" w:rsidR="00F0441F" w:rsidRPr="00084487" w:rsidRDefault="00F0441F" w:rsidP="007D5AC1"/>
    <w:p w14:paraId="25658347" w14:textId="77777777" w:rsidR="00F0441F" w:rsidRPr="00084487" w:rsidRDefault="00F0441F" w:rsidP="007D5AC1"/>
    <w:p w14:paraId="426A0DAA" w14:textId="6AA9BC3C" w:rsidR="00F0441F" w:rsidRPr="00084487" w:rsidRDefault="00F0441F" w:rsidP="007D5AC1"/>
    <w:p w14:paraId="799B088C" w14:textId="19A0E6E6" w:rsidR="00F0441F" w:rsidRPr="00084487" w:rsidRDefault="00F0441F" w:rsidP="007D5AC1"/>
    <w:p w14:paraId="4BA3E23D" w14:textId="336B8DE6" w:rsidR="00F0441F" w:rsidRPr="00084487" w:rsidRDefault="00F0441F" w:rsidP="007D5AC1"/>
    <w:p w14:paraId="692B0FE8" w14:textId="1D5FA93A" w:rsidR="00BE34C5" w:rsidRPr="00084487" w:rsidRDefault="00BE34C5" w:rsidP="007D5AC1"/>
    <w:p w14:paraId="340E17A4" w14:textId="03CBE73C" w:rsidR="00BE34C5" w:rsidRPr="00084487" w:rsidRDefault="00BE34C5" w:rsidP="007D5AC1"/>
    <w:p w14:paraId="1BADB8AF" w14:textId="77777777" w:rsidR="00BE34C5" w:rsidRPr="00084487" w:rsidRDefault="00BE34C5" w:rsidP="007D5AC1"/>
    <w:p w14:paraId="7292DDB3" w14:textId="77777777" w:rsidR="00F0441F" w:rsidRPr="00084487" w:rsidRDefault="00F0441F" w:rsidP="007D5AC1"/>
    <w:p w14:paraId="07500ADA" w14:textId="77777777" w:rsidR="00F0441F" w:rsidRPr="00084487" w:rsidRDefault="00F0441F" w:rsidP="007D5AC1"/>
    <w:p w14:paraId="24BCF330" w14:textId="77777777" w:rsidR="00664743" w:rsidRPr="00084487" w:rsidRDefault="00664743" w:rsidP="007D5AC1"/>
    <w:p w14:paraId="7FCA2F6E" w14:textId="77777777" w:rsidR="00664743" w:rsidRPr="00084487" w:rsidRDefault="00664743" w:rsidP="007D5AC1"/>
    <w:p w14:paraId="0A8A9B9B" w14:textId="77777777" w:rsidR="00664743" w:rsidRPr="00084487" w:rsidRDefault="00664743" w:rsidP="007D5AC1"/>
    <w:p w14:paraId="02803A8A" w14:textId="77777777" w:rsidR="00664743" w:rsidRPr="00084487" w:rsidRDefault="00664743" w:rsidP="007D5AC1"/>
    <w:p w14:paraId="0C528093" w14:textId="77777777" w:rsidR="00664743" w:rsidRPr="00084487" w:rsidRDefault="00664743" w:rsidP="007D5AC1"/>
    <w:p w14:paraId="541B42F9" w14:textId="77777777" w:rsidR="00664743" w:rsidRPr="00084487" w:rsidRDefault="00664743" w:rsidP="007D5AC1"/>
    <w:p w14:paraId="34E52470" w14:textId="77777777" w:rsidR="00664743" w:rsidRPr="00084487" w:rsidRDefault="00664743" w:rsidP="007D5AC1"/>
    <w:p w14:paraId="55B3AD02" w14:textId="77777777" w:rsidR="00664743" w:rsidRPr="00084487" w:rsidRDefault="00664743" w:rsidP="007D5AC1"/>
    <w:p w14:paraId="69011B23" w14:textId="77777777" w:rsidR="00664743" w:rsidRPr="00084487" w:rsidRDefault="00664743" w:rsidP="007D5AC1"/>
    <w:p w14:paraId="6A7AFFC1" w14:textId="77777777" w:rsidR="00664743" w:rsidRPr="00084487" w:rsidRDefault="00664743" w:rsidP="007D5AC1"/>
    <w:p w14:paraId="0BB27A7D" w14:textId="77777777" w:rsidR="00664743" w:rsidRPr="00084487" w:rsidRDefault="00664743" w:rsidP="007D5AC1"/>
    <w:p w14:paraId="5911CC0D" w14:textId="3735A635" w:rsidR="00664743" w:rsidRDefault="00664743" w:rsidP="007D5AC1"/>
    <w:p w14:paraId="2036102E" w14:textId="55176EC8" w:rsidR="0035026F" w:rsidRDefault="0035026F" w:rsidP="007D5AC1"/>
    <w:p w14:paraId="7F01BFBA" w14:textId="012530F2" w:rsidR="0035026F" w:rsidRDefault="0035026F" w:rsidP="007D5AC1"/>
    <w:p w14:paraId="0AD35676" w14:textId="68A8963A" w:rsidR="0035026F" w:rsidRDefault="0035026F" w:rsidP="007D5AC1"/>
    <w:p w14:paraId="26981E9A" w14:textId="34DACEEA" w:rsidR="0035026F" w:rsidRDefault="0035026F" w:rsidP="007D5AC1"/>
    <w:p w14:paraId="4940C019" w14:textId="541657CC" w:rsidR="0035026F" w:rsidRDefault="0035026F" w:rsidP="007D5AC1"/>
    <w:p w14:paraId="78330958" w14:textId="58FA65CF" w:rsidR="0035026F" w:rsidRDefault="0035026F" w:rsidP="007D5AC1"/>
    <w:p w14:paraId="1920A552" w14:textId="1472FC94" w:rsidR="0035026F" w:rsidRDefault="0035026F" w:rsidP="007D5AC1"/>
    <w:p w14:paraId="1A507FAD" w14:textId="1D3ED562" w:rsidR="0035026F" w:rsidRDefault="0035026F" w:rsidP="007D5AC1"/>
    <w:p w14:paraId="0E8CD9A9" w14:textId="4C86DFB1" w:rsidR="0035026F" w:rsidRDefault="0035026F" w:rsidP="007D5AC1"/>
    <w:p w14:paraId="6D406516" w14:textId="5A72EA63" w:rsidR="0035026F" w:rsidRDefault="0035026F" w:rsidP="007D5AC1"/>
    <w:p w14:paraId="3C9E9AAF" w14:textId="554990D0" w:rsidR="0035026F" w:rsidRPr="00084487" w:rsidRDefault="0035026F" w:rsidP="007D5AC1">
      <w:r>
        <w:rPr>
          <w:noProof/>
        </w:rPr>
        <w:lastRenderedPageBreak/>
        <w:drawing>
          <wp:anchor distT="0" distB="0" distL="114300" distR="114300" simplePos="0" relativeHeight="251564544" behindDoc="0" locked="0" layoutInCell="1" allowOverlap="1" wp14:anchorId="27DA73A9" wp14:editId="187FDFE5">
            <wp:simplePos x="0" y="0"/>
            <wp:positionH relativeFrom="column">
              <wp:posOffset>0</wp:posOffset>
            </wp:positionH>
            <wp:positionV relativeFrom="paragraph">
              <wp:posOffset>-624840</wp:posOffset>
            </wp:positionV>
            <wp:extent cx="7543800" cy="10654982"/>
            <wp:effectExtent l="0" t="0" r="0" b="0"/>
            <wp:wrapNone/>
            <wp:docPr id="17" name="Imagen 17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 dibujo de una persona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094" cy="10663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DE2DF" w14:textId="77777777" w:rsidR="00664743" w:rsidRPr="00084487" w:rsidRDefault="00664743" w:rsidP="007D5AC1"/>
    <w:p w14:paraId="678537D0" w14:textId="19E8A7DE" w:rsidR="00664743" w:rsidRPr="00084487" w:rsidRDefault="00664743" w:rsidP="007D5AC1"/>
    <w:p w14:paraId="7CBB063E" w14:textId="264DC5F1" w:rsidR="00664743" w:rsidRPr="00084487" w:rsidRDefault="00664743" w:rsidP="007D5AC1"/>
    <w:p w14:paraId="2DEB7701" w14:textId="70C401ED" w:rsidR="00664743" w:rsidRPr="00084487" w:rsidRDefault="0035026F" w:rsidP="002D2E2F">
      <w:pPr>
        <w:tabs>
          <w:tab w:val="left" w:pos="9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4D0DC42" wp14:editId="064C1246">
                <wp:simplePos x="0" y="0"/>
                <wp:positionH relativeFrom="column">
                  <wp:posOffset>203200</wp:posOffset>
                </wp:positionH>
                <wp:positionV relativeFrom="paragraph">
                  <wp:posOffset>7620</wp:posOffset>
                </wp:positionV>
                <wp:extent cx="914400" cy="8509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257EC" w14:textId="113845AC" w:rsidR="0035026F" w:rsidRPr="00A06D32" w:rsidRDefault="0035026F" w:rsidP="0035026F">
                            <w:pPr>
                              <w:pStyle w:val="Ttulo1"/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 w:rsidRPr="00A06D32"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>Especificaciones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DC42" id="Cuadro de texto 18" o:spid="_x0000_s1030" type="#_x0000_t202" style="position:absolute;margin-left:16pt;margin-top:.6pt;width:1in;height:67pt;z-index:251573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" filled="f" stroked="f" strokeweight="2pt">
                <v:textbox>
                  <w:txbxContent>
                    <w:p w14:paraId="771257EC" w14:textId="113845AC" w:rsidR="0035026F" w:rsidRPr="00A06D32" w:rsidRDefault="0035026F" w:rsidP="0035026F">
                      <w:pPr>
                        <w:pStyle w:val="Ttulo1"/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 w:rsidRPr="00A06D32">
                        <w:rPr>
                          <w:rFonts w:ascii="Cambria" w:hAnsi="Cambria"/>
                          <w:sz w:val="40"/>
                          <w:szCs w:val="40"/>
                        </w:rPr>
                        <w:t>Especificaciones Generales</w:t>
                      </w:r>
                    </w:p>
                  </w:txbxContent>
                </v:textbox>
              </v:shape>
            </w:pict>
          </mc:Fallback>
        </mc:AlternateContent>
      </w:r>
      <w:r w:rsidR="002D2E2F" w:rsidRPr="00084487">
        <w:tab/>
      </w:r>
    </w:p>
    <w:p w14:paraId="3D412C38" w14:textId="62F9D4B0" w:rsidR="00664743" w:rsidRPr="00084487" w:rsidRDefault="00664743" w:rsidP="007D5AC1"/>
    <w:p w14:paraId="084A256E" w14:textId="4541B8FB" w:rsidR="00664743" w:rsidRPr="00084487" w:rsidRDefault="00A06D32" w:rsidP="007D5AC1"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6382A09" wp14:editId="6F4F964E">
                <wp:simplePos x="0" y="0"/>
                <wp:positionH relativeFrom="column">
                  <wp:posOffset>381000</wp:posOffset>
                </wp:positionH>
                <wp:positionV relativeFrom="paragraph">
                  <wp:posOffset>152400</wp:posOffset>
                </wp:positionV>
                <wp:extent cx="4622800" cy="2463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24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1DAE" w14:textId="15C42108" w:rsidR="0035026F" w:rsidRPr="00A06D32" w:rsidRDefault="00A06D32" w:rsidP="00A06D32">
                            <w:pPr>
                              <w:pStyle w:val="Ttulo1"/>
                              <w:jc w:val="center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Al cliente se le entregará un sketch inicial, al igual que su maquetación para ser aprobada y consigo el desarrollo de esta. </w:t>
                            </w:r>
                            <w:r w:rsidR="0035026F" w:rsidRPr="00A06D32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La página web será desarrollada con las tecnologías de </w:t>
                            </w:r>
                            <w:proofErr w:type="spellStart"/>
                            <w:r w:rsidR="0035026F" w:rsidRPr="00A06D32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Boostrap</w:t>
                            </w:r>
                            <w:proofErr w:type="spellEnd"/>
                            <w:r w:rsidR="0035026F" w:rsidRPr="00A06D32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 5, </w:t>
                            </w:r>
                            <w:proofErr w:type="spellStart"/>
                            <w:r w:rsidRPr="00A06D32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Sass</w:t>
                            </w:r>
                            <w:proofErr w:type="spellEnd"/>
                            <w:r w:rsidRPr="00A06D32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, aplicándole consigo detalles en </w:t>
                            </w:r>
                            <w:proofErr w:type="spellStart"/>
                            <w:r w:rsidRPr="00A06D32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css</w:t>
                            </w:r>
                            <w:proofErr w:type="spellEnd"/>
                            <w:r w:rsidRPr="00A06D32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 a gusto del cliente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. También contará con animaciones y transformaciones según sea el gusto y contará con su respectivo diseño responsive.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2A09" id="Cuadro de texto 19" o:spid="_x0000_s1031" type="#_x0000_t202" style="position:absolute;margin-left:30pt;margin-top:12pt;width:364pt;height:194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" filled="f" stroked="f" strokeweight="2pt">
                <v:textbox>
                  <w:txbxContent>
                    <w:p w14:paraId="45A21DAE" w14:textId="15C42108" w:rsidR="0035026F" w:rsidRPr="00A06D32" w:rsidRDefault="00A06D32" w:rsidP="00A06D32">
                      <w:pPr>
                        <w:pStyle w:val="Ttulo1"/>
                        <w:jc w:val="center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 xml:space="preserve">Al cliente se le entregará un sketch inicial, al igual que su maquetación para ser aprobada y consigo el desarrollo de esta. </w:t>
                      </w:r>
                      <w:r w:rsidR="0035026F" w:rsidRPr="00A06D32">
                        <w:rPr>
                          <w:rFonts w:ascii="Cambria" w:hAnsi="Cambria"/>
                          <w:b w:val="0"/>
                          <w:bCs w:val="0"/>
                        </w:rPr>
                        <w:t xml:space="preserve">La página web será desarrollada con las tecnologías de </w:t>
                      </w:r>
                      <w:proofErr w:type="spellStart"/>
                      <w:r w:rsidR="0035026F" w:rsidRPr="00A06D32">
                        <w:rPr>
                          <w:rFonts w:ascii="Cambria" w:hAnsi="Cambria"/>
                          <w:b w:val="0"/>
                          <w:bCs w:val="0"/>
                        </w:rPr>
                        <w:t>Boostrap</w:t>
                      </w:r>
                      <w:proofErr w:type="spellEnd"/>
                      <w:r w:rsidR="0035026F" w:rsidRPr="00A06D32">
                        <w:rPr>
                          <w:rFonts w:ascii="Cambria" w:hAnsi="Cambria"/>
                          <w:b w:val="0"/>
                          <w:bCs w:val="0"/>
                        </w:rPr>
                        <w:t xml:space="preserve"> 5, </w:t>
                      </w:r>
                      <w:proofErr w:type="spellStart"/>
                      <w:r w:rsidRPr="00A06D32">
                        <w:rPr>
                          <w:rFonts w:ascii="Cambria" w:hAnsi="Cambria"/>
                          <w:b w:val="0"/>
                          <w:bCs w:val="0"/>
                        </w:rPr>
                        <w:t>Sass</w:t>
                      </w:r>
                      <w:proofErr w:type="spellEnd"/>
                      <w:r w:rsidRPr="00A06D32">
                        <w:rPr>
                          <w:rFonts w:ascii="Cambria" w:hAnsi="Cambria"/>
                          <w:b w:val="0"/>
                          <w:bCs w:val="0"/>
                        </w:rPr>
                        <w:t xml:space="preserve">, aplicándole consigo detalles en </w:t>
                      </w:r>
                      <w:proofErr w:type="spellStart"/>
                      <w:r w:rsidRPr="00A06D32">
                        <w:rPr>
                          <w:rFonts w:ascii="Cambria" w:hAnsi="Cambria"/>
                          <w:b w:val="0"/>
                          <w:bCs w:val="0"/>
                        </w:rPr>
                        <w:t>css</w:t>
                      </w:r>
                      <w:proofErr w:type="spellEnd"/>
                      <w:r w:rsidRPr="00A06D32">
                        <w:rPr>
                          <w:rFonts w:ascii="Cambria" w:hAnsi="Cambria"/>
                          <w:b w:val="0"/>
                          <w:bCs w:val="0"/>
                        </w:rPr>
                        <w:t xml:space="preserve"> a gusto del cliente</w:t>
                      </w: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>. También contará con animaciones y transformaciones según sea el gusto y contará con su respectivo diseño responsive.</w:t>
                      </w:r>
                    </w:p>
                  </w:txbxContent>
                </v:textbox>
              </v:shape>
            </w:pict>
          </mc:Fallback>
        </mc:AlternateContent>
      </w:r>
    </w:p>
    <w:p w14:paraId="7455DE9B" w14:textId="77777777" w:rsidR="00B932FD" w:rsidRPr="00084487" w:rsidRDefault="00B932FD" w:rsidP="007D5AC1"/>
    <w:p w14:paraId="3390E0A0" w14:textId="77777777" w:rsidR="00B932FD" w:rsidRDefault="00B932FD" w:rsidP="00B71DDC"/>
    <w:p w14:paraId="002146A0" w14:textId="64BECC9B" w:rsidR="00B932FD" w:rsidRDefault="0065475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DBDE4BD" wp14:editId="751BB073">
                <wp:simplePos x="0" y="0"/>
                <wp:positionH relativeFrom="column">
                  <wp:posOffset>3319478</wp:posOffset>
                </wp:positionH>
                <wp:positionV relativeFrom="paragraph">
                  <wp:posOffset>5015519</wp:posOffset>
                </wp:positionV>
                <wp:extent cx="3314700" cy="2463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06CF6" w14:textId="7B4092BE" w:rsidR="00B932FD" w:rsidRPr="00A06D32" w:rsidRDefault="00B932FD" w:rsidP="00B932FD">
                            <w:pPr>
                              <w:pStyle w:val="Ttulo1"/>
                              <w:jc w:val="center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Todo lo que sea multimedia, texto, títulos y demás componentes deben ser suministrados por usted, de lo </w:t>
                            </w:r>
                            <w:r w:rsidR="00654759"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contrario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 podrán ser entregados por el desarrollador con un costo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E4BD" id="Cuadro de texto 24" o:spid="_x0000_s1032" type="#_x0000_t202" style="position:absolute;margin-left:261.4pt;margin-top:394.9pt;width:261pt;height:19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" filled="f" stroked="f" strokeweight="2pt">
                <v:textbox>
                  <w:txbxContent>
                    <w:p w14:paraId="58C06CF6" w14:textId="7B4092BE" w:rsidR="00B932FD" w:rsidRPr="00A06D32" w:rsidRDefault="00B932FD" w:rsidP="00B932FD">
                      <w:pPr>
                        <w:pStyle w:val="Ttulo1"/>
                        <w:jc w:val="center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 xml:space="preserve">Todo lo que sea multimedia, texto, títulos y demás componentes deben ser suministrados por usted, de lo </w:t>
                      </w:r>
                      <w:r w:rsidR="00654759">
                        <w:rPr>
                          <w:rFonts w:ascii="Cambria" w:hAnsi="Cambria"/>
                          <w:b w:val="0"/>
                          <w:bCs w:val="0"/>
                        </w:rPr>
                        <w:t>contrario</w:t>
                      </w: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 xml:space="preserve"> podrán ser entregados por el desarrollador con un costo extra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F032B74" wp14:editId="57E86375">
                <wp:simplePos x="0" y="0"/>
                <wp:positionH relativeFrom="column">
                  <wp:posOffset>2917102</wp:posOffset>
                </wp:positionH>
                <wp:positionV relativeFrom="paragraph">
                  <wp:posOffset>4409062</wp:posOffset>
                </wp:positionV>
                <wp:extent cx="914400" cy="8509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C5E36" w14:textId="30A914D0" w:rsidR="00A06D32" w:rsidRPr="00A06D32" w:rsidRDefault="00B932FD" w:rsidP="00A06D32">
                            <w:pPr>
                              <w:pStyle w:val="Ttulo1"/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 xml:space="preserve">Requerimientos </w:t>
                            </w:r>
                            <w:r w:rsidR="00A06D32"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>No Funcionales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2B74" id="Cuadro de texto 21" o:spid="_x0000_s1033" type="#_x0000_t202" style="position:absolute;margin-left:229.7pt;margin-top:347.15pt;width:1in;height:67pt;z-index:251612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" filled="f" stroked="f" strokeweight="2pt">
                <v:textbox>
                  <w:txbxContent>
                    <w:p w14:paraId="2F0C5E36" w14:textId="30A914D0" w:rsidR="00A06D32" w:rsidRPr="00A06D32" w:rsidRDefault="00B932FD" w:rsidP="00A06D32">
                      <w:pPr>
                        <w:pStyle w:val="Ttulo1"/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sz w:val="40"/>
                          <w:szCs w:val="40"/>
                        </w:rPr>
                        <w:t xml:space="preserve">Requerimientos </w:t>
                      </w:r>
                      <w:r w:rsidR="00A06D32">
                        <w:rPr>
                          <w:rFonts w:ascii="Cambria" w:hAnsi="Cambria"/>
                          <w:sz w:val="40"/>
                          <w:szCs w:val="40"/>
                        </w:rPr>
                        <w:t>No Funcionales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5DB7AB2" wp14:editId="26878B9B">
                <wp:simplePos x="0" y="0"/>
                <wp:positionH relativeFrom="column">
                  <wp:posOffset>575273</wp:posOffset>
                </wp:positionH>
                <wp:positionV relativeFrom="paragraph">
                  <wp:posOffset>2878072</wp:posOffset>
                </wp:positionV>
                <wp:extent cx="3441700" cy="24638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24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68BE1" w14:textId="77777777" w:rsidR="00654759" w:rsidRDefault="00654759" w:rsidP="00654759">
                            <w:pPr>
                              <w:pStyle w:val="Ttulo1"/>
                              <w:jc w:val="center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Es necesario que usted como cliente aporte el hosting y el dominio de su preferencia. </w:t>
                            </w:r>
                          </w:p>
                          <w:p w14:paraId="0731093D" w14:textId="77777777" w:rsidR="00654759" w:rsidRPr="0022422E" w:rsidRDefault="00654759" w:rsidP="00654759">
                            <w:pPr>
                              <w:pStyle w:val="Ttulo1"/>
                              <w:jc w:val="center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Si es de su preferencia allí se podría incluir el servicio de 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7AB2" id="Cuadro de texto 42" o:spid="_x0000_s1034" type="#_x0000_t202" style="position:absolute;margin-left:45.3pt;margin-top:226.6pt;width:271pt;height:194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" filled="f" stroked="f" strokeweight="2pt">
                <v:textbox>
                  <w:txbxContent>
                    <w:p w14:paraId="25068BE1" w14:textId="77777777" w:rsidR="00654759" w:rsidRDefault="00654759" w:rsidP="00654759">
                      <w:pPr>
                        <w:pStyle w:val="Ttulo1"/>
                        <w:jc w:val="center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 xml:space="preserve">Es necesario que usted como cliente aporte el hosting y el dominio de su preferencia. </w:t>
                      </w:r>
                    </w:p>
                    <w:p w14:paraId="0731093D" w14:textId="77777777" w:rsidR="00654759" w:rsidRPr="0022422E" w:rsidRDefault="00654759" w:rsidP="00654759">
                      <w:pPr>
                        <w:pStyle w:val="Ttulo1"/>
                        <w:jc w:val="center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>Si es de su preferencia allí se podría incluir el servicio de SEO</w:t>
                      </w:r>
                    </w:p>
                  </w:txbxContent>
                </v:textbox>
              </v:shape>
            </w:pict>
          </mc:Fallback>
        </mc:AlternateContent>
      </w:r>
      <w:r w:rsidR="00B932FD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102CE1F" wp14:editId="100D1061">
                <wp:simplePos x="0" y="0"/>
                <wp:positionH relativeFrom="column">
                  <wp:posOffset>508000</wp:posOffset>
                </wp:positionH>
                <wp:positionV relativeFrom="paragraph">
                  <wp:posOffset>2339340</wp:posOffset>
                </wp:positionV>
                <wp:extent cx="914400" cy="8509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4923C" w14:textId="47998CE2" w:rsidR="00A06D32" w:rsidRPr="00A06D32" w:rsidRDefault="00A06D32" w:rsidP="00A06D32">
                            <w:pPr>
                              <w:pStyle w:val="Ttulo1"/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>Requerimientos Funcionales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CE1F" id="Cuadro de texto 20" o:spid="_x0000_s1035" type="#_x0000_t202" style="position:absolute;margin-left:40pt;margin-top:184.2pt;width:1in;height:67pt;z-index:251595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" filled="f" stroked="f" strokeweight="2pt">
                <v:textbox>
                  <w:txbxContent>
                    <w:p w14:paraId="0A34923C" w14:textId="47998CE2" w:rsidR="00A06D32" w:rsidRPr="00A06D32" w:rsidRDefault="00A06D32" w:rsidP="00A06D32">
                      <w:pPr>
                        <w:pStyle w:val="Ttulo1"/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sz w:val="40"/>
                          <w:szCs w:val="40"/>
                        </w:rPr>
                        <w:t>Requerimientos Funcionales</w:t>
                      </w:r>
                    </w:p>
                  </w:txbxContent>
                </v:textbox>
              </v:shape>
            </w:pict>
          </mc:Fallback>
        </mc:AlternateContent>
      </w:r>
      <w:r w:rsidR="00B932FD">
        <w:br w:type="page"/>
      </w:r>
    </w:p>
    <w:p w14:paraId="7FFF1050" w14:textId="32CD963C" w:rsidR="00664743" w:rsidRPr="00084487" w:rsidRDefault="00225627" w:rsidP="00B71D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143" behindDoc="0" locked="0" layoutInCell="1" allowOverlap="1" wp14:anchorId="14094C33" wp14:editId="3FC778F6">
                <wp:simplePos x="0" y="0"/>
                <wp:positionH relativeFrom="column">
                  <wp:posOffset>289711</wp:posOffset>
                </wp:positionH>
                <wp:positionV relativeFrom="paragraph">
                  <wp:posOffset>6581718</wp:posOffset>
                </wp:positionV>
                <wp:extent cx="6889593" cy="3032911"/>
                <wp:effectExtent l="0" t="0" r="26035" b="1524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593" cy="3032911"/>
                        </a:xfrm>
                        <a:prstGeom prst="roundRect">
                          <a:avLst/>
                        </a:prstGeom>
                        <a:solidFill>
                          <a:srgbClr val="DDDDDD">
                            <a:alpha val="83137"/>
                          </a:srgbClr>
                        </a:solidFill>
                        <a:ln w="9525" cap="flat" cmpd="sng" algn="ctr">
                          <a:solidFill>
                            <a:srgbClr val="DDDDDD">
                              <a:alpha val="8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E3980" id="Rectángulo: esquinas redondeadas 51" o:spid="_x0000_s1026" style="position:absolute;margin-left:22.8pt;margin-top:518.25pt;width:542.5pt;height:238.8pt;z-index:251846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" fillcolor="#ddd" strokecolor="#ddd">
                <v:fill opacity="54484f"/>
                <v:stroke opacity="52428f"/>
              </v:roundrect>
            </w:pict>
          </mc:Fallback>
        </mc:AlternateContent>
      </w:r>
      <w:r w:rsidRPr="00225627">
        <w:drawing>
          <wp:anchor distT="0" distB="0" distL="114300" distR="114300" simplePos="0" relativeHeight="251848192" behindDoc="0" locked="0" layoutInCell="1" allowOverlap="1" wp14:anchorId="4AE3A611" wp14:editId="47D68283">
            <wp:simplePos x="0" y="0"/>
            <wp:positionH relativeFrom="column">
              <wp:posOffset>633164</wp:posOffset>
            </wp:positionH>
            <wp:positionV relativeFrom="paragraph">
              <wp:posOffset>6980065</wp:posOffset>
            </wp:positionV>
            <wp:extent cx="6092983" cy="2145548"/>
            <wp:effectExtent l="0" t="0" r="3175" b="762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83" cy="214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82621" behindDoc="0" locked="0" layoutInCell="1" allowOverlap="1" wp14:anchorId="08074923" wp14:editId="430A0C8D">
            <wp:simplePos x="0" y="0"/>
            <wp:positionH relativeFrom="column">
              <wp:posOffset>-239086</wp:posOffset>
            </wp:positionH>
            <wp:positionV relativeFrom="paragraph">
              <wp:posOffset>-606752</wp:posOffset>
            </wp:positionV>
            <wp:extent cx="7922260" cy="10655300"/>
            <wp:effectExtent l="0" t="0" r="2540" b="0"/>
            <wp:wrapNone/>
            <wp:docPr id="25" name="Imagen 2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Form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2260" cy="1065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759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57E52613" wp14:editId="1ED52369">
                <wp:simplePos x="0" y="0"/>
                <wp:positionH relativeFrom="column">
                  <wp:posOffset>2737793</wp:posOffset>
                </wp:positionH>
                <wp:positionV relativeFrom="paragraph">
                  <wp:posOffset>4696460</wp:posOffset>
                </wp:positionV>
                <wp:extent cx="3441700" cy="6223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45E1F" w14:textId="0205EC04" w:rsidR="00654759" w:rsidRPr="0022422E" w:rsidRDefault="00654759" w:rsidP="00654759">
                            <w:pPr>
                              <w:pStyle w:val="Ttulo1"/>
                              <w:jc w:val="center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Duración del 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proyecto: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 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2613" id="Cuadro de texto 43" o:spid="_x0000_s1036" type="#_x0000_t202" style="position:absolute;margin-left:215.55pt;margin-top:369.8pt;width:271pt;height:4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" filled="f" stroked="f" strokeweight="2pt">
                <v:textbox>
                  <w:txbxContent>
                    <w:p w14:paraId="52945E1F" w14:textId="0205EC04" w:rsidR="00654759" w:rsidRPr="0022422E" w:rsidRDefault="00654759" w:rsidP="00654759">
                      <w:pPr>
                        <w:pStyle w:val="Ttulo1"/>
                        <w:jc w:val="center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 xml:space="preserve">Duración del </w:t>
                      </w: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>proyecto:</w:t>
                      </w: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 xml:space="preserve"> 1 mes</w:t>
                      </w:r>
                    </w:p>
                  </w:txbxContent>
                </v:textbox>
              </v:shape>
            </w:pict>
          </mc:Fallback>
        </mc:AlternateContent>
      </w:r>
      <w:r w:rsidR="00654759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71E5CC7B" wp14:editId="75D4617E">
                <wp:simplePos x="0" y="0"/>
                <wp:positionH relativeFrom="column">
                  <wp:posOffset>2731607</wp:posOffset>
                </wp:positionH>
                <wp:positionV relativeFrom="paragraph">
                  <wp:posOffset>5026660</wp:posOffset>
                </wp:positionV>
                <wp:extent cx="3441700" cy="6223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7FF50" w14:textId="664E66ED" w:rsidR="00654759" w:rsidRPr="0022422E" w:rsidRDefault="00654759" w:rsidP="00654759">
                            <w:pPr>
                              <w:pStyle w:val="Ttulo1"/>
                              <w:jc w:val="center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Servicio: Desarrollo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CC7B" id="Cuadro de texto 44" o:spid="_x0000_s1037" type="#_x0000_t202" style="position:absolute;margin-left:215.1pt;margin-top:395.8pt;width:271pt;height:49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" filled="f" stroked="f" strokeweight="2pt">
                <v:textbox>
                  <w:txbxContent>
                    <w:p w14:paraId="7F87FF50" w14:textId="664E66ED" w:rsidR="00654759" w:rsidRPr="0022422E" w:rsidRDefault="00654759" w:rsidP="00654759">
                      <w:pPr>
                        <w:pStyle w:val="Ttulo1"/>
                        <w:jc w:val="center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>Servicio: Desarrollo Web</w:t>
                      </w:r>
                    </w:p>
                  </w:txbxContent>
                </v:textbox>
              </v:shape>
            </w:pict>
          </mc:Fallback>
        </mc:AlternateContent>
      </w:r>
      <w:r w:rsidR="00654759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418C2806" wp14:editId="0E39A858">
                <wp:simplePos x="0" y="0"/>
                <wp:positionH relativeFrom="column">
                  <wp:posOffset>2777163</wp:posOffset>
                </wp:positionH>
                <wp:positionV relativeFrom="paragraph">
                  <wp:posOffset>5382260</wp:posOffset>
                </wp:positionV>
                <wp:extent cx="3441700" cy="6223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1D16" w14:textId="1CD9DDBA" w:rsidR="00654759" w:rsidRPr="0022422E" w:rsidRDefault="00654759" w:rsidP="00654759">
                            <w:pPr>
                              <w:pStyle w:val="Ttulo1"/>
                              <w:jc w:val="center"/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 xml:space="preserve">Nombre del proyecto: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 w:val="0"/>
                                <w:bCs w:val="0"/>
                              </w:rPr>
                              <w:t>Gastronomic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2806" id="Cuadro de texto 45" o:spid="_x0000_s1038" type="#_x0000_t202" style="position:absolute;margin-left:218.65pt;margin-top:423.8pt;width:271pt;height:49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" filled="f" stroked="f" strokeweight="2pt">
                <v:textbox>
                  <w:txbxContent>
                    <w:p w14:paraId="4AB71D16" w14:textId="1CD9DDBA" w:rsidR="00654759" w:rsidRPr="0022422E" w:rsidRDefault="00654759" w:rsidP="00654759">
                      <w:pPr>
                        <w:pStyle w:val="Ttulo1"/>
                        <w:jc w:val="center"/>
                        <w:rPr>
                          <w:rFonts w:ascii="Cambria" w:hAnsi="Cambria"/>
                          <w:b w:val="0"/>
                          <w:bCs w:val="0"/>
                        </w:rPr>
                      </w:pPr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 xml:space="preserve">Nombre del proyecto: </w:t>
                      </w:r>
                      <w:proofErr w:type="spellStart"/>
                      <w:r>
                        <w:rPr>
                          <w:rFonts w:ascii="Cambria" w:hAnsi="Cambria"/>
                          <w:b w:val="0"/>
                          <w:bCs w:val="0"/>
                        </w:rPr>
                        <w:t>Gastronomic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4759"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6889C99" wp14:editId="211716DA">
                <wp:simplePos x="0" y="0"/>
                <wp:positionH relativeFrom="column">
                  <wp:posOffset>2924571</wp:posOffset>
                </wp:positionH>
                <wp:positionV relativeFrom="paragraph">
                  <wp:posOffset>5875768</wp:posOffset>
                </wp:positionV>
                <wp:extent cx="3141552" cy="27161"/>
                <wp:effectExtent l="38100" t="38100" r="59055" b="8763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552" cy="271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2AC36" id="Conector recto 48" o:spid="_x0000_s1026" style="position:absolute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pt,462.65pt" to="477.65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4759"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5FB155F9" wp14:editId="3F5FB451">
                <wp:simplePos x="0" y="0"/>
                <wp:positionH relativeFrom="column">
                  <wp:posOffset>2924100</wp:posOffset>
                </wp:positionH>
                <wp:positionV relativeFrom="paragraph">
                  <wp:posOffset>5504438</wp:posOffset>
                </wp:positionV>
                <wp:extent cx="3141552" cy="27161"/>
                <wp:effectExtent l="38100" t="38100" r="59055" b="8763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552" cy="271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40302" id="Conector recto 47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433.4pt" to="477.6pt,4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4759"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EB4B034" wp14:editId="2BA1744F">
                <wp:simplePos x="0" y="0"/>
                <wp:positionH relativeFrom="column">
                  <wp:posOffset>2915216</wp:posOffset>
                </wp:positionH>
                <wp:positionV relativeFrom="paragraph">
                  <wp:posOffset>5160324</wp:posOffset>
                </wp:positionV>
                <wp:extent cx="3141552" cy="27161"/>
                <wp:effectExtent l="38100" t="38100" r="59055" b="876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552" cy="271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F62AE" id="Conector recto 46" o:spid="_x0000_s1026" style="position:absolute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5pt,406.3pt" to="476.9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2422E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61F6532" wp14:editId="70FB1B49">
                <wp:simplePos x="0" y="0"/>
                <wp:positionH relativeFrom="column">
                  <wp:posOffset>478155</wp:posOffset>
                </wp:positionH>
                <wp:positionV relativeFrom="paragraph">
                  <wp:posOffset>5333365</wp:posOffset>
                </wp:positionV>
                <wp:extent cx="914400" cy="8509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4D27E" w14:textId="17EE8F41" w:rsidR="0022422E" w:rsidRPr="00A06D32" w:rsidRDefault="0022422E" w:rsidP="0022422E">
                            <w:pPr>
                              <w:pStyle w:val="Ttulo1"/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>Valor de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6532" id="Cuadro de texto 41" o:spid="_x0000_s1039" type="#_x0000_t202" style="position:absolute;margin-left:37.65pt;margin-top:419.95pt;width:1in;height:67pt;z-index:251833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" filled="f" stroked="f" strokeweight="2pt">
                <v:textbox>
                  <w:txbxContent>
                    <w:p w14:paraId="37F4D27E" w14:textId="17EE8F41" w:rsidR="0022422E" w:rsidRPr="00A06D32" w:rsidRDefault="0022422E" w:rsidP="0022422E">
                      <w:pPr>
                        <w:pStyle w:val="Ttulo1"/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sz w:val="40"/>
                          <w:szCs w:val="40"/>
                        </w:rPr>
                        <w:t>Valor de la web</w:t>
                      </w:r>
                    </w:p>
                  </w:txbxContent>
                </v:textbox>
              </v:shape>
            </w:pict>
          </mc:Fallback>
        </mc:AlternateContent>
      </w:r>
      <w:r w:rsidR="0022422E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2F5F9D8" wp14:editId="16D2F80B">
                <wp:simplePos x="0" y="0"/>
                <wp:positionH relativeFrom="column">
                  <wp:posOffset>1200150</wp:posOffset>
                </wp:positionH>
                <wp:positionV relativeFrom="paragraph">
                  <wp:posOffset>4632960</wp:posOffset>
                </wp:positionV>
                <wp:extent cx="444500" cy="457200"/>
                <wp:effectExtent l="57150" t="38100" r="50800" b="95250"/>
                <wp:wrapNone/>
                <wp:docPr id="32" name="Flecha: haci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017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2" o:spid="_x0000_s1026" type="#_x0000_t67" style="position:absolute;margin-left:94.5pt;margin-top:364.8pt;width:35pt;height:36pt;z-index:25177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" adj="111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22422E"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4AF6E8C" wp14:editId="29A54922">
                <wp:simplePos x="0" y="0"/>
                <wp:positionH relativeFrom="column">
                  <wp:posOffset>3581400</wp:posOffset>
                </wp:positionH>
                <wp:positionV relativeFrom="paragraph">
                  <wp:posOffset>3426460</wp:posOffset>
                </wp:positionV>
                <wp:extent cx="1257300" cy="9652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AB603" w14:textId="055629AF" w:rsidR="001D4C39" w:rsidRPr="001D4C39" w:rsidRDefault="001D4C39" w:rsidP="0022422E">
                            <w:pPr>
                              <w:pStyle w:val="Ttulo1"/>
                              <w:spacing w:before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Pruebas o T</w:t>
                            </w:r>
                            <w:r w:rsidR="0022422E">
                              <w:rPr>
                                <w:rFonts w:ascii="Cambria" w:hAnsi="Cambria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</w:rPr>
                              <w:t>steo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6E8C" id="Cuadro de texto 39" o:spid="_x0000_s1040" type="#_x0000_t202" style="position:absolute;margin-left:282pt;margin-top:269.8pt;width:99pt;height:76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" filled="f" stroked="f" strokeweight="2pt">
                <v:textbox>
                  <w:txbxContent>
                    <w:p w14:paraId="208AB603" w14:textId="055629AF" w:rsidR="001D4C39" w:rsidRPr="001D4C39" w:rsidRDefault="001D4C39" w:rsidP="0022422E">
                      <w:pPr>
                        <w:pStyle w:val="Ttulo1"/>
                        <w:spacing w:before="0"/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Pruebas o T</w:t>
                      </w:r>
                      <w:r w:rsidR="0022422E">
                        <w:rPr>
                          <w:rFonts w:ascii="Cambria" w:hAnsi="Cambria"/>
                        </w:rPr>
                        <w:t>e</w:t>
                      </w:r>
                      <w:r>
                        <w:rPr>
                          <w:rFonts w:ascii="Cambria" w:hAnsi="Cambria"/>
                        </w:rPr>
                        <w:t>steo</w:t>
                      </w:r>
                    </w:p>
                  </w:txbxContent>
                </v:textbox>
              </v:shape>
            </w:pict>
          </mc:Fallback>
        </mc:AlternateContent>
      </w:r>
      <w:r w:rsidR="0022422E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2632B75" wp14:editId="3E3A54A2">
                <wp:simplePos x="0" y="0"/>
                <wp:positionH relativeFrom="column">
                  <wp:posOffset>482600</wp:posOffset>
                </wp:positionH>
                <wp:positionV relativeFrom="paragraph">
                  <wp:posOffset>1584960</wp:posOffset>
                </wp:positionV>
                <wp:extent cx="1447800" cy="9652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AF428" w14:textId="1C5868F0" w:rsidR="001D4C39" w:rsidRDefault="001D4C39" w:rsidP="0022422E">
                            <w:pPr>
                              <w:pStyle w:val="Ttulo1"/>
                              <w:spacing w:before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1D4C39">
                              <w:rPr>
                                <w:rFonts w:ascii="Cambria" w:hAnsi="Cambria"/>
                              </w:rPr>
                              <w:t>WireFrame</w:t>
                            </w:r>
                            <w:proofErr w:type="spellEnd"/>
                          </w:p>
                          <w:p w14:paraId="0E95DE77" w14:textId="3F7D45EC" w:rsidR="001D4C39" w:rsidRPr="001D4C39" w:rsidRDefault="001D4C39" w:rsidP="0022422E">
                            <w:pPr>
                              <w:pStyle w:val="Ttulo1"/>
                              <w:spacing w:before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1D4C39">
                              <w:rPr>
                                <w:rFonts w:ascii="Cambria" w:hAnsi="Cambria"/>
                              </w:rPr>
                              <w:t>ó</w:t>
                            </w:r>
                            <w:proofErr w:type="spellEnd"/>
                            <w:r w:rsidRPr="001D4C39">
                              <w:rPr>
                                <w:rFonts w:ascii="Cambria" w:hAnsi="Cambria"/>
                              </w:rPr>
                              <w:t xml:space="preserve"> 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2B75" id="Cuadro de texto 35" o:spid="_x0000_s1041" type="#_x0000_t202" style="position:absolute;margin-left:38pt;margin-top:124.8pt;width:114pt;height:76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" filled="f" stroked="f" strokeweight="2pt">
                <v:textbox>
                  <w:txbxContent>
                    <w:p w14:paraId="228AF428" w14:textId="1C5868F0" w:rsidR="001D4C39" w:rsidRDefault="001D4C39" w:rsidP="0022422E">
                      <w:pPr>
                        <w:pStyle w:val="Ttulo1"/>
                        <w:spacing w:before="0"/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 w:rsidRPr="001D4C39">
                        <w:rPr>
                          <w:rFonts w:ascii="Cambria" w:hAnsi="Cambria"/>
                        </w:rPr>
                        <w:t>WireFrame</w:t>
                      </w:r>
                      <w:proofErr w:type="spellEnd"/>
                    </w:p>
                    <w:p w14:paraId="0E95DE77" w14:textId="3F7D45EC" w:rsidR="001D4C39" w:rsidRPr="001D4C39" w:rsidRDefault="001D4C39" w:rsidP="0022422E">
                      <w:pPr>
                        <w:pStyle w:val="Ttulo1"/>
                        <w:spacing w:before="0"/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 w:rsidRPr="001D4C39">
                        <w:rPr>
                          <w:rFonts w:ascii="Cambria" w:hAnsi="Cambria"/>
                        </w:rPr>
                        <w:t>ó</w:t>
                      </w:r>
                      <w:proofErr w:type="spellEnd"/>
                      <w:r w:rsidRPr="001D4C39">
                        <w:rPr>
                          <w:rFonts w:ascii="Cambria" w:hAnsi="Cambria"/>
                        </w:rPr>
                        <w:t xml:space="preserve"> Sketch</w:t>
                      </w:r>
                    </w:p>
                  </w:txbxContent>
                </v:textbox>
              </v:shape>
            </w:pict>
          </mc:Fallback>
        </mc:AlternateContent>
      </w:r>
      <w:r w:rsidR="0022422E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B6231B8" wp14:editId="66491285">
                <wp:simplePos x="0" y="0"/>
                <wp:positionH relativeFrom="column">
                  <wp:posOffset>3149600</wp:posOffset>
                </wp:positionH>
                <wp:positionV relativeFrom="paragraph">
                  <wp:posOffset>1648460</wp:posOffset>
                </wp:positionV>
                <wp:extent cx="1924050" cy="4826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14BE5" w14:textId="2D05C1C3" w:rsidR="001D4C39" w:rsidRPr="001D4C39" w:rsidRDefault="001D4C39" w:rsidP="001D4C3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Maquetación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31B8" id="Cuadro de texto 36" o:spid="_x0000_s1042" type="#_x0000_t202" style="position:absolute;margin-left:248pt;margin-top:129.8pt;width:151.5pt;height:38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" filled="f" stroked="f" strokeweight="2pt">
                <v:textbox>
                  <w:txbxContent>
                    <w:p w14:paraId="1D014BE5" w14:textId="2D05C1C3" w:rsidR="001D4C39" w:rsidRPr="001D4C39" w:rsidRDefault="001D4C39" w:rsidP="001D4C39">
                      <w:pPr>
                        <w:pStyle w:val="Ttulo1"/>
                        <w:spacing w:before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Maquetación</w:t>
                      </w:r>
                    </w:p>
                  </w:txbxContent>
                </v:textbox>
              </v:shape>
            </w:pict>
          </mc:Fallback>
        </mc:AlternateContent>
      </w:r>
      <w:r w:rsidR="0022422E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1F11B49B" wp14:editId="796A055E">
                <wp:simplePos x="0" y="0"/>
                <wp:positionH relativeFrom="column">
                  <wp:posOffset>762000</wp:posOffset>
                </wp:positionH>
                <wp:positionV relativeFrom="paragraph">
                  <wp:posOffset>3540760</wp:posOffset>
                </wp:positionV>
                <wp:extent cx="1568450" cy="9652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474FD" w14:textId="48788FDA" w:rsidR="0022422E" w:rsidRPr="001D4C39" w:rsidRDefault="0022422E" w:rsidP="0022422E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Entrega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B49B" id="Cuadro de texto 40" o:spid="_x0000_s1043" type="#_x0000_t202" style="position:absolute;margin-left:60pt;margin-top:278.8pt;width:123.5pt;height:76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" filled="f" stroked="f" strokeweight="2pt">
                <v:textbox>
                  <w:txbxContent>
                    <w:p w14:paraId="68B474FD" w14:textId="48788FDA" w:rsidR="0022422E" w:rsidRPr="001D4C39" w:rsidRDefault="0022422E" w:rsidP="0022422E">
                      <w:pPr>
                        <w:pStyle w:val="Ttulo1"/>
                        <w:spacing w:before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Entrega final</w:t>
                      </w:r>
                    </w:p>
                  </w:txbxContent>
                </v:textbox>
              </v:shape>
            </w:pict>
          </mc:Fallback>
        </mc:AlternateContent>
      </w:r>
      <w:r w:rsidR="001D4C39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9E1AF95" wp14:editId="42DEF750">
                <wp:simplePos x="0" y="0"/>
                <wp:positionH relativeFrom="column">
                  <wp:posOffset>4889500</wp:posOffset>
                </wp:positionH>
                <wp:positionV relativeFrom="paragraph">
                  <wp:posOffset>2359660</wp:posOffset>
                </wp:positionV>
                <wp:extent cx="1924050" cy="9652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2405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1B283" w14:textId="5E265B50" w:rsidR="001D4C39" w:rsidRPr="001D4C39" w:rsidRDefault="001D4C39" w:rsidP="001D4C39">
                            <w:pPr>
                              <w:pStyle w:val="Ttulo1"/>
                              <w:spacing w:before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Prototipado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AF95" id="Cuadro de texto 37" o:spid="_x0000_s1044" type="#_x0000_t202" style="position:absolute;margin-left:385pt;margin-top:185.8pt;width:151.5pt;height:76pt;rotation:90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" filled="f" stroked="f" strokeweight="2pt">
                <v:textbox>
                  <w:txbxContent>
                    <w:p w14:paraId="2D91B283" w14:textId="5E265B50" w:rsidR="001D4C39" w:rsidRPr="001D4C39" w:rsidRDefault="001D4C39" w:rsidP="001D4C39">
                      <w:pPr>
                        <w:pStyle w:val="Ttulo1"/>
                        <w:spacing w:before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Prototipado</w:t>
                      </w:r>
                    </w:p>
                  </w:txbxContent>
                </v:textbox>
              </v:shape>
            </w:pict>
          </mc:Fallback>
        </mc:AlternateContent>
      </w:r>
      <w:r w:rsidR="001D4C39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7546174" wp14:editId="727C2DC1">
                <wp:simplePos x="0" y="0"/>
                <wp:positionH relativeFrom="column">
                  <wp:posOffset>336550</wp:posOffset>
                </wp:positionH>
                <wp:positionV relativeFrom="paragraph">
                  <wp:posOffset>2975610</wp:posOffset>
                </wp:positionV>
                <wp:extent cx="1993900" cy="1638300"/>
                <wp:effectExtent l="57150" t="38100" r="82550" b="95250"/>
                <wp:wrapNone/>
                <wp:docPr id="31" name="Flecha: a l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3900" cy="1638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434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1" o:spid="_x0000_s1026" type="#_x0000_t13" style="position:absolute;margin-left:26.5pt;margin-top:234.3pt;width:157pt;height:129pt;rotation:180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" adj="1272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1D4C39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5149FC9" wp14:editId="3873795D">
                <wp:simplePos x="0" y="0"/>
                <wp:positionH relativeFrom="column">
                  <wp:posOffset>2965450</wp:posOffset>
                </wp:positionH>
                <wp:positionV relativeFrom="paragraph">
                  <wp:posOffset>2931160</wp:posOffset>
                </wp:positionV>
                <wp:extent cx="1993900" cy="1638300"/>
                <wp:effectExtent l="57150" t="38100" r="82550" b="95250"/>
                <wp:wrapNone/>
                <wp:docPr id="30" name="Flecha: a l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3900" cy="1638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6CB1" id="Flecha: a la derecha 30" o:spid="_x0000_s1026" type="#_x0000_t13" style="position:absolute;margin-left:233.5pt;margin-top:230.8pt;width:157pt;height:129pt;rotation:180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" adj="1272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1D4C39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82992D" wp14:editId="500D09B2">
                <wp:simplePos x="0" y="0"/>
                <wp:positionH relativeFrom="column">
                  <wp:posOffset>5141595</wp:posOffset>
                </wp:positionH>
                <wp:positionV relativeFrom="paragraph">
                  <wp:posOffset>1972310</wp:posOffset>
                </wp:positionV>
                <wp:extent cx="1993900" cy="1638300"/>
                <wp:effectExtent l="63500" t="31750" r="69850" b="88900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93900" cy="1638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15BB5" id="Flecha: a la derecha 29" o:spid="_x0000_s1026" type="#_x0000_t13" style="position:absolute;margin-left:404.85pt;margin-top:155.3pt;width:157pt;height:129pt;rotation:90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" adj="1272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1D4C39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691B3A1" wp14:editId="1BD2711D">
                <wp:simplePos x="0" y="0"/>
                <wp:positionH relativeFrom="column">
                  <wp:posOffset>3009900</wp:posOffset>
                </wp:positionH>
                <wp:positionV relativeFrom="paragraph">
                  <wp:posOffset>1045210</wp:posOffset>
                </wp:positionV>
                <wp:extent cx="1993900" cy="1638300"/>
                <wp:effectExtent l="57150" t="38100" r="63500" b="95250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638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CA839" id="Flecha: a la derecha 28" o:spid="_x0000_s1026" type="#_x0000_t13" style="position:absolute;margin-left:237pt;margin-top:82.3pt;width:157pt;height:129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" adj="1272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1D4C39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28E210B" wp14:editId="6E12DF16">
                <wp:simplePos x="0" y="0"/>
                <wp:positionH relativeFrom="column">
                  <wp:posOffset>393700</wp:posOffset>
                </wp:positionH>
                <wp:positionV relativeFrom="paragraph">
                  <wp:posOffset>1064260</wp:posOffset>
                </wp:positionV>
                <wp:extent cx="1993900" cy="1638300"/>
                <wp:effectExtent l="57150" t="38100" r="63500" b="95250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638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130FA" id="Flecha: a la derecha 27" o:spid="_x0000_s1026" type="#_x0000_t13" style="position:absolute;margin-left:31pt;margin-top:83.8pt;width:157pt;height:129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" adj="1272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1D4C39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DD310D" wp14:editId="2D6220D0">
                <wp:simplePos x="0" y="0"/>
                <wp:positionH relativeFrom="column">
                  <wp:posOffset>1117600</wp:posOffset>
                </wp:positionH>
                <wp:positionV relativeFrom="paragraph">
                  <wp:posOffset>-66040</wp:posOffset>
                </wp:positionV>
                <wp:extent cx="4699000" cy="876300"/>
                <wp:effectExtent l="0" t="0" r="6350" b="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876300"/>
                        </a:xfrm>
                        <a:prstGeom prst="roundRect">
                          <a:avLst/>
                        </a:prstGeom>
                        <a:solidFill>
                          <a:srgbClr val="DDDDDD">
                            <a:alpha val="72941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875FE" id="Rectángulo: esquinas redondeadas 33" o:spid="_x0000_s1026" style="position:absolute;margin-left:88pt;margin-top:-5.2pt;width:370pt;height:6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" fillcolor="#ddd" stroked="f">
                <v:fill opacity="47802f"/>
              </v:roundrect>
            </w:pict>
          </mc:Fallback>
        </mc:AlternateContent>
      </w:r>
      <w:r w:rsidR="001D4C39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A183864" wp14:editId="6CC7EB2F">
                <wp:simplePos x="0" y="0"/>
                <wp:positionH relativeFrom="column">
                  <wp:posOffset>1308100</wp:posOffset>
                </wp:positionH>
                <wp:positionV relativeFrom="paragraph">
                  <wp:posOffset>-15240</wp:posOffset>
                </wp:positionV>
                <wp:extent cx="914400" cy="8509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1917D" w14:textId="72CE14E5" w:rsidR="00B932FD" w:rsidRPr="00A06D32" w:rsidRDefault="001D4C39" w:rsidP="00B932FD">
                            <w:pPr>
                              <w:pStyle w:val="Ttulo1"/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>Fases por las que pasará 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3864" id="Cuadro de texto 26" o:spid="_x0000_s1045" type="#_x0000_t202" style="position:absolute;margin-left:103pt;margin-top:-1.2pt;width:1in;height:67pt;z-index:251676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" filled="f" stroked="f" strokeweight="2pt">
                <v:textbox>
                  <w:txbxContent>
                    <w:p w14:paraId="3E01917D" w14:textId="72CE14E5" w:rsidR="00B932FD" w:rsidRPr="00A06D32" w:rsidRDefault="001D4C39" w:rsidP="00B932FD">
                      <w:pPr>
                        <w:pStyle w:val="Ttulo1"/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sz w:val="40"/>
                          <w:szCs w:val="40"/>
                        </w:rPr>
                        <w:t>Fases por las que pasará el proyecto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64743" w:rsidRPr="00084487" w:rsidSect="002D2E2F">
      <w:headerReference w:type="default" r:id="rId12"/>
      <w:footerReference w:type="default" r:id="rId13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5915" w14:textId="77777777" w:rsidR="008177EC" w:rsidRDefault="008177EC">
      <w:r>
        <w:separator/>
      </w:r>
    </w:p>
  </w:endnote>
  <w:endnote w:type="continuationSeparator" w:id="0">
    <w:p w14:paraId="242BE44B" w14:textId="77777777" w:rsidR="008177EC" w:rsidRDefault="0081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sis">
    <w:charset w:val="00"/>
    <w:family w:val="auto"/>
    <w:pitch w:val="variable"/>
    <w:sig w:usb0="A00000B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0188" w14:textId="754E9BE3" w:rsidR="002D2E2F" w:rsidRPr="00B3059B" w:rsidRDefault="002D2E2F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6DDD" w14:textId="77777777" w:rsidR="008177EC" w:rsidRDefault="008177EC">
      <w:r>
        <w:separator/>
      </w:r>
    </w:p>
  </w:footnote>
  <w:footnote w:type="continuationSeparator" w:id="0">
    <w:p w14:paraId="08324521" w14:textId="77777777" w:rsidR="008177EC" w:rsidRDefault="00817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8F2" w14:textId="77777777" w:rsidR="002D2E2F" w:rsidRPr="00B3059B" w:rsidRDefault="002D2E2F" w:rsidP="002D2E2F">
    <w:pPr>
      <w:pStyle w:val="Encabezado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00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002363,#196dc8,#cfcfd7,#3a71ca,#4e71b6,#7d96c9,#d9d9d5,#f1f1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DC"/>
    <w:rsid w:val="000010CF"/>
    <w:rsid w:val="00003A78"/>
    <w:rsid w:val="00011ED4"/>
    <w:rsid w:val="00017B46"/>
    <w:rsid w:val="00021AB5"/>
    <w:rsid w:val="00050E04"/>
    <w:rsid w:val="00084487"/>
    <w:rsid w:val="0008488F"/>
    <w:rsid w:val="000A0B9C"/>
    <w:rsid w:val="000A3F71"/>
    <w:rsid w:val="000C22EC"/>
    <w:rsid w:val="000D1636"/>
    <w:rsid w:val="000D2C25"/>
    <w:rsid w:val="000E65FE"/>
    <w:rsid w:val="000F36F5"/>
    <w:rsid w:val="000F4F99"/>
    <w:rsid w:val="00112355"/>
    <w:rsid w:val="00120A74"/>
    <w:rsid w:val="00135B27"/>
    <w:rsid w:val="00135CC7"/>
    <w:rsid w:val="00142DE5"/>
    <w:rsid w:val="00151FD0"/>
    <w:rsid w:val="00165042"/>
    <w:rsid w:val="00170756"/>
    <w:rsid w:val="00193B83"/>
    <w:rsid w:val="001A17BC"/>
    <w:rsid w:val="001A60AA"/>
    <w:rsid w:val="001D4C39"/>
    <w:rsid w:val="001D70E8"/>
    <w:rsid w:val="00202C7F"/>
    <w:rsid w:val="00203185"/>
    <w:rsid w:val="0022422E"/>
    <w:rsid w:val="00225627"/>
    <w:rsid w:val="00250EA6"/>
    <w:rsid w:val="00253D45"/>
    <w:rsid w:val="00257872"/>
    <w:rsid w:val="0027415D"/>
    <w:rsid w:val="00277ADB"/>
    <w:rsid w:val="002A11DD"/>
    <w:rsid w:val="002B1837"/>
    <w:rsid w:val="002C29A8"/>
    <w:rsid w:val="002C44A7"/>
    <w:rsid w:val="002C6C2F"/>
    <w:rsid w:val="002D2E2F"/>
    <w:rsid w:val="002D7284"/>
    <w:rsid w:val="002E7BDF"/>
    <w:rsid w:val="002F1A6B"/>
    <w:rsid w:val="00300F49"/>
    <w:rsid w:val="00302896"/>
    <w:rsid w:val="00302927"/>
    <w:rsid w:val="00303521"/>
    <w:rsid w:val="00313D09"/>
    <w:rsid w:val="00326E92"/>
    <w:rsid w:val="00334927"/>
    <w:rsid w:val="00336188"/>
    <w:rsid w:val="003425C7"/>
    <w:rsid w:val="00342C81"/>
    <w:rsid w:val="0034324E"/>
    <w:rsid w:val="0035026F"/>
    <w:rsid w:val="003516E5"/>
    <w:rsid w:val="00363662"/>
    <w:rsid w:val="003720EC"/>
    <w:rsid w:val="00374974"/>
    <w:rsid w:val="003770ED"/>
    <w:rsid w:val="00395555"/>
    <w:rsid w:val="003B4057"/>
    <w:rsid w:val="003B5F34"/>
    <w:rsid w:val="003C7BC2"/>
    <w:rsid w:val="003D1B6B"/>
    <w:rsid w:val="003D3432"/>
    <w:rsid w:val="003E3000"/>
    <w:rsid w:val="003E603D"/>
    <w:rsid w:val="003F320B"/>
    <w:rsid w:val="003F7110"/>
    <w:rsid w:val="00402392"/>
    <w:rsid w:val="0041525B"/>
    <w:rsid w:val="0042253B"/>
    <w:rsid w:val="00437201"/>
    <w:rsid w:val="00441F76"/>
    <w:rsid w:val="004464D6"/>
    <w:rsid w:val="00451EA1"/>
    <w:rsid w:val="004550DE"/>
    <w:rsid w:val="00456B8A"/>
    <w:rsid w:val="004703D7"/>
    <w:rsid w:val="00472A30"/>
    <w:rsid w:val="00477487"/>
    <w:rsid w:val="00480DCE"/>
    <w:rsid w:val="0048460A"/>
    <w:rsid w:val="004931EC"/>
    <w:rsid w:val="004A61C2"/>
    <w:rsid w:val="004A73BF"/>
    <w:rsid w:val="004C1C7F"/>
    <w:rsid w:val="004D6E72"/>
    <w:rsid w:val="004E2891"/>
    <w:rsid w:val="004F0CA9"/>
    <w:rsid w:val="004F173F"/>
    <w:rsid w:val="004F1D56"/>
    <w:rsid w:val="004F3DEC"/>
    <w:rsid w:val="004F6FD5"/>
    <w:rsid w:val="005066BA"/>
    <w:rsid w:val="0051301E"/>
    <w:rsid w:val="005152E8"/>
    <w:rsid w:val="005171C6"/>
    <w:rsid w:val="005360D0"/>
    <w:rsid w:val="00543295"/>
    <w:rsid w:val="00550F55"/>
    <w:rsid w:val="0057122B"/>
    <w:rsid w:val="00575612"/>
    <w:rsid w:val="00575A7E"/>
    <w:rsid w:val="005929C2"/>
    <w:rsid w:val="005A31BE"/>
    <w:rsid w:val="005A70C7"/>
    <w:rsid w:val="005B1FD8"/>
    <w:rsid w:val="005B496C"/>
    <w:rsid w:val="005C4972"/>
    <w:rsid w:val="005C4A56"/>
    <w:rsid w:val="005D5995"/>
    <w:rsid w:val="005D6C05"/>
    <w:rsid w:val="005E79F7"/>
    <w:rsid w:val="0060063C"/>
    <w:rsid w:val="00607EBC"/>
    <w:rsid w:val="006132BD"/>
    <w:rsid w:val="00613870"/>
    <w:rsid w:val="00620AD1"/>
    <w:rsid w:val="00624168"/>
    <w:rsid w:val="0064034E"/>
    <w:rsid w:val="00643B71"/>
    <w:rsid w:val="006528F1"/>
    <w:rsid w:val="0065314E"/>
    <w:rsid w:val="00654759"/>
    <w:rsid w:val="00654B6C"/>
    <w:rsid w:val="00660DB2"/>
    <w:rsid w:val="00663675"/>
    <w:rsid w:val="00664743"/>
    <w:rsid w:val="006A6DB8"/>
    <w:rsid w:val="006A7676"/>
    <w:rsid w:val="006B053E"/>
    <w:rsid w:val="006B470F"/>
    <w:rsid w:val="006C3563"/>
    <w:rsid w:val="006F27AE"/>
    <w:rsid w:val="006F51FF"/>
    <w:rsid w:val="00713B5B"/>
    <w:rsid w:val="00721613"/>
    <w:rsid w:val="00736DE7"/>
    <w:rsid w:val="0076568C"/>
    <w:rsid w:val="00766846"/>
    <w:rsid w:val="007717FC"/>
    <w:rsid w:val="00781213"/>
    <w:rsid w:val="00785EF6"/>
    <w:rsid w:val="00786FE9"/>
    <w:rsid w:val="007B0248"/>
    <w:rsid w:val="007D5AC1"/>
    <w:rsid w:val="008115FC"/>
    <w:rsid w:val="00815DCC"/>
    <w:rsid w:val="008177EC"/>
    <w:rsid w:val="00817F7F"/>
    <w:rsid w:val="00824246"/>
    <w:rsid w:val="008319EF"/>
    <w:rsid w:val="00841063"/>
    <w:rsid w:val="008477D0"/>
    <w:rsid w:val="008523D8"/>
    <w:rsid w:val="0085280D"/>
    <w:rsid w:val="00860919"/>
    <w:rsid w:val="00872419"/>
    <w:rsid w:val="00887B35"/>
    <w:rsid w:val="0089217F"/>
    <w:rsid w:val="00894A08"/>
    <w:rsid w:val="008A10FA"/>
    <w:rsid w:val="008A408D"/>
    <w:rsid w:val="008D5AE9"/>
    <w:rsid w:val="008D7151"/>
    <w:rsid w:val="008E2FEC"/>
    <w:rsid w:val="0090669D"/>
    <w:rsid w:val="009066B9"/>
    <w:rsid w:val="00911927"/>
    <w:rsid w:val="00915910"/>
    <w:rsid w:val="00916CC1"/>
    <w:rsid w:val="0094182A"/>
    <w:rsid w:val="0094611A"/>
    <w:rsid w:val="0094628F"/>
    <w:rsid w:val="00951CB8"/>
    <w:rsid w:val="00952241"/>
    <w:rsid w:val="00964BA5"/>
    <w:rsid w:val="0096551A"/>
    <w:rsid w:val="009A0AAB"/>
    <w:rsid w:val="009A0F3E"/>
    <w:rsid w:val="009B11F6"/>
    <w:rsid w:val="009C09F5"/>
    <w:rsid w:val="009C2D60"/>
    <w:rsid w:val="009E10A6"/>
    <w:rsid w:val="00A02C2C"/>
    <w:rsid w:val="00A06D32"/>
    <w:rsid w:val="00A1297B"/>
    <w:rsid w:val="00A14C7C"/>
    <w:rsid w:val="00A274FD"/>
    <w:rsid w:val="00A308CE"/>
    <w:rsid w:val="00A323D2"/>
    <w:rsid w:val="00A340FB"/>
    <w:rsid w:val="00A36885"/>
    <w:rsid w:val="00A37E8F"/>
    <w:rsid w:val="00A440AB"/>
    <w:rsid w:val="00A50ABF"/>
    <w:rsid w:val="00A53CA1"/>
    <w:rsid w:val="00A60E43"/>
    <w:rsid w:val="00A644D2"/>
    <w:rsid w:val="00A666D1"/>
    <w:rsid w:val="00A7110C"/>
    <w:rsid w:val="00A80198"/>
    <w:rsid w:val="00A80207"/>
    <w:rsid w:val="00A8148B"/>
    <w:rsid w:val="00A85565"/>
    <w:rsid w:val="00A907BA"/>
    <w:rsid w:val="00A973F5"/>
    <w:rsid w:val="00AB16C9"/>
    <w:rsid w:val="00AC769F"/>
    <w:rsid w:val="00AD55C1"/>
    <w:rsid w:val="00AF47BA"/>
    <w:rsid w:val="00AF59D6"/>
    <w:rsid w:val="00B02057"/>
    <w:rsid w:val="00B136DE"/>
    <w:rsid w:val="00B166BC"/>
    <w:rsid w:val="00B17751"/>
    <w:rsid w:val="00B267F5"/>
    <w:rsid w:val="00B3059B"/>
    <w:rsid w:val="00B30918"/>
    <w:rsid w:val="00B32E9E"/>
    <w:rsid w:val="00B4769B"/>
    <w:rsid w:val="00B47FBE"/>
    <w:rsid w:val="00B551F0"/>
    <w:rsid w:val="00B62333"/>
    <w:rsid w:val="00B62F80"/>
    <w:rsid w:val="00B71DDC"/>
    <w:rsid w:val="00B75296"/>
    <w:rsid w:val="00B7740F"/>
    <w:rsid w:val="00B77902"/>
    <w:rsid w:val="00B932FD"/>
    <w:rsid w:val="00BE2C3F"/>
    <w:rsid w:val="00BE34C5"/>
    <w:rsid w:val="00BF37D2"/>
    <w:rsid w:val="00BF7934"/>
    <w:rsid w:val="00C10192"/>
    <w:rsid w:val="00C1089B"/>
    <w:rsid w:val="00C21593"/>
    <w:rsid w:val="00C562F4"/>
    <w:rsid w:val="00C64225"/>
    <w:rsid w:val="00C662FD"/>
    <w:rsid w:val="00C751CB"/>
    <w:rsid w:val="00C801EE"/>
    <w:rsid w:val="00C875D7"/>
    <w:rsid w:val="00C90C16"/>
    <w:rsid w:val="00CA494F"/>
    <w:rsid w:val="00CC1E4A"/>
    <w:rsid w:val="00CD3751"/>
    <w:rsid w:val="00CE4F31"/>
    <w:rsid w:val="00CF4852"/>
    <w:rsid w:val="00CF7D70"/>
    <w:rsid w:val="00D05A04"/>
    <w:rsid w:val="00D14628"/>
    <w:rsid w:val="00D1568E"/>
    <w:rsid w:val="00D17480"/>
    <w:rsid w:val="00D278F8"/>
    <w:rsid w:val="00D300C1"/>
    <w:rsid w:val="00D32C3B"/>
    <w:rsid w:val="00D3445C"/>
    <w:rsid w:val="00D57674"/>
    <w:rsid w:val="00D80A18"/>
    <w:rsid w:val="00D80CC9"/>
    <w:rsid w:val="00D83470"/>
    <w:rsid w:val="00D842EE"/>
    <w:rsid w:val="00DB2A67"/>
    <w:rsid w:val="00DD595E"/>
    <w:rsid w:val="00DD7771"/>
    <w:rsid w:val="00DE25B7"/>
    <w:rsid w:val="00E00418"/>
    <w:rsid w:val="00E36025"/>
    <w:rsid w:val="00E41D36"/>
    <w:rsid w:val="00E479C2"/>
    <w:rsid w:val="00E55666"/>
    <w:rsid w:val="00E631BA"/>
    <w:rsid w:val="00E93899"/>
    <w:rsid w:val="00EA5AAE"/>
    <w:rsid w:val="00EC1FA5"/>
    <w:rsid w:val="00ED1198"/>
    <w:rsid w:val="00ED167A"/>
    <w:rsid w:val="00EE3315"/>
    <w:rsid w:val="00EF637F"/>
    <w:rsid w:val="00F0441F"/>
    <w:rsid w:val="00F11C9B"/>
    <w:rsid w:val="00F36533"/>
    <w:rsid w:val="00F406CE"/>
    <w:rsid w:val="00F416B5"/>
    <w:rsid w:val="00F5435D"/>
    <w:rsid w:val="00F60BE9"/>
    <w:rsid w:val="00F610F3"/>
    <w:rsid w:val="00F93022"/>
    <w:rsid w:val="00F961CF"/>
    <w:rsid w:val="00FA4A12"/>
    <w:rsid w:val="00FA66E5"/>
    <w:rsid w:val="00FB40E4"/>
    <w:rsid w:val="00FB435D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2363,#196dc8,#cfcfd7,#3a71ca,#4e71b6,#7d96c9,#d9d9d5,#f1f1ef"/>
    </o:shapedefaults>
    <o:shapelayout v:ext="edit">
      <o:idmap v:ext="edit" data="2"/>
    </o:shapelayout>
  </w:shapeDefaults>
  <w:decimalSymbol w:val=","/>
  <w:listSeparator w:val=";"/>
  <w14:docId w14:val="2B918C3E"/>
  <w15:docId w15:val="{85865278-6033-4D14-AB32-5CE24F3F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CO" w:eastAsia="ko-KR"/>
    </w:rPr>
  </w:style>
  <w:style w:type="paragraph" w:styleId="Ttulo1">
    <w:name w:val="heading 1"/>
    <w:basedOn w:val="Normal"/>
    <w:next w:val="Normal"/>
    <w:link w:val="Ttulo1Car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1A17BC"/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basedOn w:val="Fuentedeprrafopredeter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  <w:style w:type="character" w:customStyle="1" w:styleId="Ttulo1Car">
    <w:name w:val="Título 1 Car"/>
    <w:basedOn w:val="Fuentedeprrafopredeter"/>
    <w:link w:val="Ttulo1"/>
    <w:rsid w:val="000F4F99"/>
    <w:rPr>
      <w:rFonts w:ascii="Arial" w:hAnsi="Arial" w:cs="Arial"/>
      <w:b/>
      <w:bCs/>
      <w:kern w:val="32"/>
      <w:sz w:val="32"/>
      <w:szCs w:val="3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n\Downloads\w11144\template-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72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adminn</dc:creator>
  <cp:keywords/>
  <dc:description/>
  <cp:lastModifiedBy>Juana Valentina Gonzalez Ardila</cp:lastModifiedBy>
  <cp:revision>2</cp:revision>
  <cp:lastPrinted>1900-01-01T05:00:00Z</cp:lastPrinted>
  <dcterms:created xsi:type="dcterms:W3CDTF">2022-05-10T22:56:00Z</dcterms:created>
  <dcterms:modified xsi:type="dcterms:W3CDTF">2022-05-11T00:14:00Z</dcterms:modified>
</cp:coreProperties>
</file>